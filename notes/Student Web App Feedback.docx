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2DF" w:rsidRPr="00F66FA9" w:rsidRDefault="00F242DF" w:rsidP="004055AD">
      <w:pPr>
        <w:pBdr>
          <w:bottom w:val="single" w:sz="4" w:space="1" w:color="auto"/>
        </w:pBdr>
        <w:spacing w:line="240" w:lineRule="auto"/>
        <w:rPr>
          <w:b/>
          <w:bCs/>
          <w:sz w:val="48"/>
          <w:szCs w:val="48"/>
          <w:highlight w:val="green"/>
        </w:rPr>
      </w:pPr>
      <w:r w:rsidRPr="00F66FA9">
        <w:rPr>
          <w:b/>
          <w:bCs/>
          <w:sz w:val="48"/>
          <w:szCs w:val="48"/>
          <w:highlight w:val="green"/>
        </w:rPr>
        <w:t xml:space="preserve">Student Web App </w:t>
      </w:r>
    </w:p>
    <w:p w:rsidR="00F242DF" w:rsidRPr="00F66FA9" w:rsidRDefault="00F242DF" w:rsidP="0091682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highlight w:val="green"/>
          <w:u w:val="single"/>
        </w:rPr>
      </w:pPr>
      <w:r w:rsidRPr="00F66FA9">
        <w:rPr>
          <w:b/>
          <w:bCs/>
          <w:sz w:val="32"/>
          <w:szCs w:val="32"/>
          <w:highlight w:val="green"/>
          <w:u w:val="single"/>
        </w:rPr>
        <w:t xml:space="preserve">Heading </w:t>
      </w:r>
    </w:p>
    <w:p w:rsidR="00F242DF" w:rsidRPr="00F66FA9" w:rsidRDefault="00F242DF" w:rsidP="0091682F">
      <w:pPr>
        <w:pStyle w:val="ListParagraph"/>
        <w:numPr>
          <w:ilvl w:val="1"/>
          <w:numId w:val="1"/>
        </w:numPr>
        <w:spacing w:line="360" w:lineRule="auto"/>
        <w:rPr>
          <w:highlight w:val="green"/>
        </w:rPr>
      </w:pPr>
      <w:r w:rsidRPr="00F66FA9">
        <w:rPr>
          <w:highlight w:val="green"/>
        </w:rPr>
        <w:t xml:space="preserve">Change from “Student Assessment” to “Student Note Generator” </w:t>
      </w:r>
    </w:p>
    <w:p w:rsidR="00F242DF" w:rsidRPr="00A05C8E" w:rsidRDefault="00F242DF" w:rsidP="0091682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highlight w:val="green"/>
          <w:u w:val="single"/>
        </w:rPr>
      </w:pPr>
      <w:r w:rsidRPr="00A05C8E">
        <w:rPr>
          <w:b/>
          <w:bCs/>
          <w:sz w:val="32"/>
          <w:szCs w:val="32"/>
          <w:highlight w:val="green"/>
          <w:u w:val="single"/>
        </w:rPr>
        <w:t xml:space="preserve">Subjective </w:t>
      </w:r>
    </w:p>
    <w:p w:rsidR="00F242DF" w:rsidRPr="00A05C8E" w:rsidRDefault="00F242DF" w:rsidP="0091682F">
      <w:pPr>
        <w:pStyle w:val="ListParagraph"/>
        <w:numPr>
          <w:ilvl w:val="1"/>
          <w:numId w:val="1"/>
        </w:numPr>
        <w:spacing w:line="360" w:lineRule="auto"/>
        <w:rPr>
          <w:highlight w:val="green"/>
        </w:rPr>
      </w:pPr>
      <w:r w:rsidRPr="00A05C8E">
        <w:rPr>
          <w:highlight w:val="green"/>
        </w:rPr>
        <w:t xml:space="preserve">Total of four separate fields for student feedback, </w:t>
      </w:r>
      <w:smartTag w:uri="urn:schemas-microsoft-com:office:smarttags" w:element="stockticker">
        <w:r w:rsidRPr="00A05C8E">
          <w:rPr>
            <w:highlight w:val="green"/>
          </w:rPr>
          <w:t>COMS</w:t>
        </w:r>
      </w:smartTag>
      <w:r w:rsidRPr="00A05C8E">
        <w:rPr>
          <w:highlight w:val="green"/>
        </w:rPr>
        <w:t xml:space="preserve"> feedback, and potentially staff member &amp; parent feedback </w:t>
      </w:r>
    </w:p>
    <w:p w:rsidR="00F242DF" w:rsidRPr="00D30D4C" w:rsidRDefault="00F242DF" w:rsidP="0091682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30D4C">
        <w:rPr>
          <w:highlight w:val="green"/>
        </w:rPr>
        <w:t>Keep student feedback field as is</w:t>
      </w:r>
    </w:p>
    <w:p w:rsidR="00F242DF" w:rsidRPr="00DB24D2" w:rsidRDefault="00F242DF" w:rsidP="0091682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B24D2">
        <w:rPr>
          <w:highlight w:val="green"/>
        </w:rPr>
        <w:t>Add field for “</w:t>
      </w:r>
      <w:smartTag w:uri="urn:schemas-microsoft-com:office:smarttags" w:element="stockticker">
        <w:r w:rsidRPr="00DB24D2">
          <w:rPr>
            <w:highlight w:val="green"/>
          </w:rPr>
          <w:t>COMS</w:t>
        </w:r>
      </w:smartTag>
      <w:r w:rsidRPr="00DB24D2">
        <w:rPr>
          <w:highlight w:val="green"/>
        </w:rPr>
        <w:t xml:space="preserve"> feedback” </w:t>
      </w:r>
    </w:p>
    <w:p w:rsidR="00F242DF" w:rsidRPr="00DB24D2" w:rsidRDefault="00F242DF" w:rsidP="0091682F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DB24D2">
        <w:rPr>
          <w:highlight w:val="green"/>
        </w:rPr>
        <w:t>Generated note would read “</w:t>
      </w:r>
      <w:smartTag w:uri="urn:schemas-microsoft-com:office:smarttags" w:element="stockticker">
        <w:r w:rsidRPr="00DB24D2">
          <w:rPr>
            <w:highlight w:val="green"/>
          </w:rPr>
          <w:t>COMS</w:t>
        </w:r>
      </w:smartTag>
      <w:r w:rsidRPr="00DB24D2">
        <w:rPr>
          <w:highlight w:val="green"/>
        </w:rPr>
        <w:t xml:space="preserve"> feedback: ……”</w:t>
      </w:r>
    </w:p>
    <w:p w:rsidR="00F242DF" w:rsidRPr="00A05C8E" w:rsidRDefault="00F242DF" w:rsidP="0091682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A05C8E">
        <w:rPr>
          <w:highlight w:val="green"/>
        </w:rPr>
        <w:t xml:space="preserve">Add TWO fields that provide option of entering name/title </w:t>
      </w:r>
    </w:p>
    <w:p w:rsidR="00F242DF" w:rsidRPr="00A05C8E" w:rsidRDefault="00F242DF" w:rsidP="0091682F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A05C8E">
        <w:rPr>
          <w:highlight w:val="green"/>
        </w:rPr>
        <w:t>Generated note for both fields would read “(name/title of person) feedback:……”</w:t>
      </w:r>
    </w:p>
    <w:p w:rsidR="00F242DF" w:rsidRPr="00F66FA9" w:rsidRDefault="00F242DF" w:rsidP="0091682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highlight w:val="green"/>
          <w:u w:val="single"/>
        </w:rPr>
      </w:pPr>
      <w:r w:rsidRPr="00F66FA9">
        <w:rPr>
          <w:b/>
          <w:bCs/>
          <w:sz w:val="32"/>
          <w:szCs w:val="32"/>
          <w:highlight w:val="green"/>
          <w:u w:val="single"/>
        </w:rPr>
        <w:t xml:space="preserve">Objective </w:t>
      </w:r>
    </w:p>
    <w:p w:rsidR="00F242DF" w:rsidRPr="00F66FA9" w:rsidRDefault="00F242DF" w:rsidP="0091682F">
      <w:pPr>
        <w:pStyle w:val="ListParagraph"/>
        <w:numPr>
          <w:ilvl w:val="1"/>
          <w:numId w:val="1"/>
        </w:numPr>
        <w:spacing w:line="360" w:lineRule="auto"/>
        <w:rPr>
          <w:highlight w:val="green"/>
        </w:rPr>
      </w:pPr>
      <w:r w:rsidRPr="00F66FA9">
        <w:rPr>
          <w:highlight w:val="green"/>
        </w:rPr>
        <w:t>Change “Assessment” to “Lesson Outcomes"</w:t>
      </w:r>
    </w:p>
    <w:p w:rsidR="00F242DF" w:rsidRPr="00827629" w:rsidRDefault="00F242DF" w:rsidP="0091682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highlight w:val="green"/>
          <w:u w:val="single"/>
        </w:rPr>
      </w:pPr>
      <w:r w:rsidRPr="00827629">
        <w:rPr>
          <w:b/>
          <w:bCs/>
          <w:sz w:val="32"/>
          <w:szCs w:val="32"/>
          <w:highlight w:val="green"/>
          <w:u w:val="single"/>
        </w:rPr>
        <w:t>Lesson Outcomes</w:t>
      </w:r>
    </w:p>
    <w:p w:rsidR="00F242DF" w:rsidRPr="00827629" w:rsidRDefault="00F242DF" w:rsidP="003640D3">
      <w:pPr>
        <w:pStyle w:val="ListParagraph"/>
        <w:numPr>
          <w:ilvl w:val="1"/>
          <w:numId w:val="1"/>
        </w:numPr>
        <w:spacing w:line="360" w:lineRule="auto"/>
        <w:rPr>
          <w:highlight w:val="green"/>
        </w:rPr>
      </w:pPr>
      <w:r w:rsidRPr="00827629">
        <w:rPr>
          <w:highlight w:val="green"/>
        </w:rPr>
        <w:t>Text field labeled “Teaching Methods/Materials”</w:t>
      </w:r>
    </w:p>
    <w:p w:rsidR="00F242DF" w:rsidRPr="00827629" w:rsidRDefault="00F242DF" w:rsidP="003640D3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827629">
        <w:rPr>
          <w:highlight w:val="green"/>
        </w:rPr>
        <w:t>E.g. Student created a tactile map of a residential area</w:t>
      </w:r>
    </w:p>
    <w:p w:rsidR="00F242DF" w:rsidRPr="00243EC3" w:rsidRDefault="00F242DF" w:rsidP="0091682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r w:rsidRPr="00243EC3">
        <w:rPr>
          <w:b/>
          <w:bCs/>
          <w:sz w:val="28"/>
          <w:szCs w:val="28"/>
          <w:highlight w:val="green"/>
        </w:rPr>
        <w:t xml:space="preserve">Long Cane </w:t>
      </w:r>
      <w:bookmarkStart w:id="0" w:name="_GoBack"/>
      <w:bookmarkEnd w:id="0"/>
    </w:p>
    <w:p w:rsidR="00F242DF" w:rsidRPr="00243EC3" w:rsidRDefault="00F242DF" w:rsidP="00E002FE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243EC3">
        <w:rPr>
          <w:b/>
          <w:bCs/>
          <w:highlight w:val="green"/>
        </w:rPr>
        <w:t>Add “Basic Skills” section</w:t>
      </w:r>
    </w:p>
    <w:p w:rsidR="00F242DF" w:rsidRPr="00243EC3" w:rsidRDefault="00F242DF" w:rsidP="0054341F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243EC3">
        <w:rPr>
          <w:highlight w:val="green"/>
        </w:rPr>
        <w:t xml:space="preserve">Gripped long cane </w:t>
      </w:r>
    </w:p>
    <w:p w:rsidR="00F242DF" w:rsidRPr="00243EC3" w:rsidRDefault="00F242DF" w:rsidP="0054341F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243EC3">
        <w:rPr>
          <w:highlight w:val="green"/>
        </w:rPr>
        <w:t xml:space="preserve">Maintained tip of long cane on ground </w:t>
      </w:r>
    </w:p>
    <w:p w:rsidR="00F242DF" w:rsidRPr="00243EC3" w:rsidRDefault="00F242DF" w:rsidP="00E002FE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243EC3">
        <w:rPr>
          <w:highlight w:val="green"/>
        </w:rPr>
        <w:t xml:space="preserve">Maintained long cane in position in front of body </w:t>
      </w:r>
    </w:p>
    <w:p w:rsidR="00F242DF" w:rsidRPr="00243EC3" w:rsidRDefault="00F242DF" w:rsidP="00E002FE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243EC3">
        <w:rPr>
          <w:highlight w:val="green"/>
        </w:rPr>
        <w:t xml:space="preserve">Repositioned long cane in front of the body as needed </w:t>
      </w:r>
    </w:p>
    <w:p w:rsidR="00F242DF" w:rsidRPr="00243EC3" w:rsidRDefault="00F242DF" w:rsidP="00E002FE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243EC3">
        <w:rPr>
          <w:highlight w:val="green"/>
        </w:rPr>
        <w:t xml:space="preserve">Responded to feedback from long cane </w:t>
      </w:r>
    </w:p>
    <w:p w:rsidR="00F242DF" w:rsidRPr="00243EC3" w:rsidRDefault="00F242DF" w:rsidP="00E002FE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243EC3">
        <w:rPr>
          <w:highlight w:val="green"/>
        </w:rPr>
        <w:t xml:space="preserve">Identified obstacles detected with long cane </w:t>
      </w:r>
    </w:p>
    <w:p w:rsidR="00F242DF" w:rsidRPr="00243EC3" w:rsidRDefault="00F242DF" w:rsidP="00E002FE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243EC3">
        <w:rPr>
          <w:highlight w:val="green"/>
        </w:rPr>
        <w:t>Identified textures detected with long cane</w:t>
      </w:r>
    </w:p>
    <w:p w:rsidR="00F242DF" w:rsidRPr="00243EC3" w:rsidRDefault="00F242DF" w:rsidP="00E002FE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243EC3">
        <w:rPr>
          <w:highlight w:val="green"/>
        </w:rPr>
        <w:t xml:space="preserve">Identified changes in elevation detected with long cane </w:t>
      </w:r>
    </w:p>
    <w:p w:rsidR="00F242DF" w:rsidRPr="00243EC3" w:rsidRDefault="00F242DF" w:rsidP="00424CFD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243EC3">
        <w:rPr>
          <w:highlight w:val="green"/>
        </w:rPr>
        <w:t>Folded and unfolded cane safely</w:t>
      </w:r>
    </w:p>
    <w:p w:rsidR="00F242DF" w:rsidRPr="00243EC3" w:rsidRDefault="00F242DF" w:rsidP="0091682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243EC3">
        <w:rPr>
          <w:highlight w:val="green"/>
        </w:rPr>
        <w:t xml:space="preserve">Negotiated obstacles safely with long cane </w:t>
      </w:r>
    </w:p>
    <w:p w:rsidR="00F242DF" w:rsidRPr="00243EC3" w:rsidRDefault="00F242DF" w:rsidP="0091682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243EC3">
        <w:rPr>
          <w:highlight w:val="green"/>
        </w:rPr>
        <w:t>Stayed behind path of cane during travel</w:t>
      </w:r>
    </w:p>
    <w:p w:rsidR="00F242DF" w:rsidRPr="00243EC3" w:rsidRDefault="00F242DF" w:rsidP="00406C02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243EC3">
        <w:rPr>
          <w:highlight w:val="green"/>
        </w:rPr>
        <w:t>Used the long cane appropriately in crowded areas</w:t>
      </w:r>
    </w:p>
    <w:p w:rsidR="00F242DF" w:rsidRPr="00CE4A22" w:rsidRDefault="00F242DF" w:rsidP="00406C02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r w:rsidRPr="00CE4A22">
        <w:rPr>
          <w:b/>
          <w:bCs/>
          <w:sz w:val="28"/>
          <w:szCs w:val="28"/>
          <w:highlight w:val="green"/>
        </w:rPr>
        <w:t xml:space="preserve">Human Guide </w:t>
      </w:r>
    </w:p>
    <w:p w:rsidR="00F242DF" w:rsidRPr="00CE4A22" w:rsidRDefault="00F242DF" w:rsidP="00406C02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CE4A22">
        <w:rPr>
          <w:highlight w:val="green"/>
        </w:rPr>
        <w:t xml:space="preserve">Used grocery cart with a guide </w:t>
      </w:r>
    </w:p>
    <w:p w:rsidR="00F242DF" w:rsidRPr="00CE4A22" w:rsidRDefault="00F242DF" w:rsidP="0091682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r w:rsidRPr="00CE4A22">
        <w:rPr>
          <w:b/>
          <w:bCs/>
          <w:sz w:val="28"/>
          <w:szCs w:val="28"/>
          <w:highlight w:val="green"/>
        </w:rPr>
        <w:t>Basic Skills</w:t>
      </w:r>
    </w:p>
    <w:p w:rsidR="00F242DF" w:rsidRPr="00CE4A22" w:rsidRDefault="00F242DF" w:rsidP="0091682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CE4A22">
        <w:rPr>
          <w:highlight w:val="green"/>
        </w:rPr>
        <w:t>Used systematic search patterns to locate objectives</w:t>
      </w:r>
    </w:p>
    <w:p w:rsidR="00F242DF" w:rsidRPr="00CE4A22" w:rsidRDefault="00F242DF" w:rsidP="0091682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CE4A22">
        <w:rPr>
          <w:highlight w:val="green"/>
        </w:rPr>
        <w:t xml:space="preserve">Maintained an appropriate pace </w:t>
      </w:r>
    </w:p>
    <w:p w:rsidR="00F242DF" w:rsidRPr="00150B0F" w:rsidRDefault="00F242DF" w:rsidP="0091682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150B0F">
        <w:rPr>
          <w:highlight w:val="green"/>
        </w:rPr>
        <w:t xml:space="preserve">Traveled (text field – number of minutes) without requiring a break </w:t>
      </w:r>
    </w:p>
    <w:p w:rsidR="00F242DF" w:rsidRPr="00CE4A22" w:rsidRDefault="00F242DF" w:rsidP="00B5768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CE4A22">
        <w:rPr>
          <w:highlight w:val="green"/>
        </w:rPr>
        <w:t>Used social niceties when encountering others in travel path</w:t>
      </w:r>
    </w:p>
    <w:p w:rsidR="00F242DF" w:rsidRPr="00830185" w:rsidRDefault="00F242DF" w:rsidP="00366D0D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r w:rsidRPr="00830185">
        <w:rPr>
          <w:b/>
          <w:bCs/>
          <w:sz w:val="28"/>
          <w:szCs w:val="28"/>
          <w:highlight w:val="green"/>
        </w:rPr>
        <w:t>Visual Skills</w:t>
      </w:r>
    </w:p>
    <w:p w:rsidR="00F242DF" w:rsidRPr="00830185" w:rsidRDefault="00F242DF" w:rsidP="00366D0D">
      <w:pPr>
        <w:pStyle w:val="ListParagraph"/>
        <w:numPr>
          <w:ilvl w:val="2"/>
          <w:numId w:val="1"/>
        </w:numPr>
        <w:rPr>
          <w:highlight w:val="green"/>
        </w:rPr>
      </w:pPr>
      <w:r w:rsidRPr="00830185">
        <w:rPr>
          <w:highlight w:val="green"/>
        </w:rPr>
        <w:t>Read (text field - e.g. number on house, number on mailbox) numbers using functional vision</w:t>
      </w:r>
    </w:p>
    <w:p w:rsidR="00F242DF" w:rsidRPr="00A97787" w:rsidRDefault="00F242DF" w:rsidP="00366D0D">
      <w:pPr>
        <w:pStyle w:val="ListParagraph"/>
        <w:numPr>
          <w:ilvl w:val="2"/>
          <w:numId w:val="1"/>
        </w:numPr>
        <w:rPr>
          <w:highlight w:val="green"/>
        </w:rPr>
      </w:pPr>
      <w:r w:rsidRPr="00A97787">
        <w:rPr>
          <w:highlight w:val="green"/>
        </w:rPr>
        <w:t>Used monocular to read (text field – e.g. street signs, bus stop signs, number on house) from (text field –  estimated distance e.g. 10 yards)</w:t>
      </w:r>
    </w:p>
    <w:p w:rsidR="00F242DF" w:rsidRPr="00830185" w:rsidRDefault="00F242DF" w:rsidP="00366D0D">
      <w:pPr>
        <w:pStyle w:val="ListParagraph"/>
        <w:numPr>
          <w:ilvl w:val="2"/>
          <w:numId w:val="1"/>
        </w:numPr>
        <w:rPr>
          <w:highlight w:val="green"/>
        </w:rPr>
      </w:pPr>
      <w:r w:rsidRPr="00830185">
        <w:rPr>
          <w:highlight w:val="green"/>
        </w:rPr>
        <w:t>Located visual landmarks</w:t>
      </w:r>
    </w:p>
    <w:p w:rsidR="00F242DF" w:rsidRPr="00830185" w:rsidRDefault="00F242DF" w:rsidP="00366D0D">
      <w:pPr>
        <w:pStyle w:val="ListParagraph"/>
        <w:numPr>
          <w:ilvl w:val="2"/>
          <w:numId w:val="1"/>
        </w:numPr>
        <w:rPr>
          <w:highlight w:val="green"/>
        </w:rPr>
      </w:pPr>
      <w:r w:rsidRPr="00830185">
        <w:rPr>
          <w:highlight w:val="green"/>
        </w:rPr>
        <w:t>Located visual clues</w:t>
      </w:r>
    </w:p>
    <w:p w:rsidR="00F242DF" w:rsidRPr="00830185" w:rsidRDefault="00F242DF" w:rsidP="00366D0D">
      <w:pPr>
        <w:pStyle w:val="ListParagraph"/>
        <w:numPr>
          <w:ilvl w:val="2"/>
          <w:numId w:val="1"/>
        </w:numPr>
        <w:rPr>
          <w:highlight w:val="green"/>
        </w:rPr>
      </w:pPr>
      <w:r w:rsidRPr="00830185">
        <w:rPr>
          <w:highlight w:val="green"/>
        </w:rPr>
        <w:t xml:space="preserve">Used functional vision to maintain position while walking in line </w:t>
      </w:r>
    </w:p>
    <w:p w:rsidR="00F242DF" w:rsidRPr="00830185" w:rsidRDefault="00F242DF" w:rsidP="00366D0D">
      <w:pPr>
        <w:pStyle w:val="ListParagraph"/>
        <w:numPr>
          <w:ilvl w:val="2"/>
          <w:numId w:val="1"/>
        </w:numPr>
        <w:rPr>
          <w:highlight w:val="green"/>
        </w:rPr>
      </w:pPr>
      <w:r w:rsidRPr="00830185">
        <w:rPr>
          <w:highlight w:val="green"/>
        </w:rPr>
        <w:t xml:space="preserve">Used functional vision to safely navigate crowded environments </w:t>
      </w:r>
    </w:p>
    <w:p w:rsidR="00F242DF" w:rsidRPr="00830185" w:rsidRDefault="00F242DF" w:rsidP="00366D0D">
      <w:pPr>
        <w:pStyle w:val="ListParagraph"/>
        <w:numPr>
          <w:ilvl w:val="2"/>
          <w:numId w:val="1"/>
        </w:numPr>
        <w:rPr>
          <w:highlight w:val="green"/>
        </w:rPr>
      </w:pPr>
      <w:r w:rsidRPr="00830185">
        <w:rPr>
          <w:highlight w:val="green"/>
        </w:rPr>
        <w:t>Used systematic scanning patterns</w:t>
      </w:r>
    </w:p>
    <w:p w:rsidR="00F242DF" w:rsidRDefault="00F242DF" w:rsidP="00EB727F">
      <w:pPr>
        <w:pStyle w:val="ListParagraph"/>
        <w:ind w:left="2160"/>
      </w:pPr>
    </w:p>
    <w:p w:rsidR="00F242DF" w:rsidRPr="008442DD" w:rsidRDefault="00F242DF" w:rsidP="0091682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r w:rsidRPr="008442DD">
        <w:rPr>
          <w:b/>
          <w:bCs/>
          <w:sz w:val="28"/>
          <w:szCs w:val="28"/>
          <w:highlight w:val="green"/>
        </w:rPr>
        <w:t xml:space="preserve">Orientation </w:t>
      </w:r>
    </w:p>
    <w:p w:rsidR="00F242DF" w:rsidRPr="008442DD" w:rsidRDefault="00F242DF" w:rsidP="0091682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8442DD">
        <w:rPr>
          <w:highlight w:val="green"/>
        </w:rPr>
        <w:t xml:space="preserve">Utilized self-familiarization techniques </w:t>
      </w:r>
    </w:p>
    <w:p w:rsidR="00F242DF" w:rsidRPr="008442DD" w:rsidRDefault="00F242DF" w:rsidP="003640D3">
      <w:pPr>
        <w:pStyle w:val="ListParagraph"/>
        <w:numPr>
          <w:ilvl w:val="2"/>
          <w:numId w:val="1"/>
        </w:numPr>
        <w:rPr>
          <w:highlight w:val="green"/>
        </w:rPr>
      </w:pPr>
      <w:r w:rsidRPr="008442DD">
        <w:rPr>
          <w:highlight w:val="green"/>
        </w:rPr>
        <w:t>Verbalized travel route</w:t>
      </w:r>
    </w:p>
    <w:p w:rsidR="00F242DF" w:rsidRPr="008442DD" w:rsidRDefault="00F242DF" w:rsidP="00FB67CA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8442DD">
        <w:rPr>
          <w:highlight w:val="green"/>
        </w:rPr>
        <w:t xml:space="preserve">Utilized problem solving skills for reorientation </w:t>
      </w:r>
    </w:p>
    <w:p w:rsidR="00F242DF" w:rsidRPr="008442DD" w:rsidRDefault="00F242DF" w:rsidP="00FB67CA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8442DD">
        <w:rPr>
          <w:highlight w:val="green"/>
        </w:rPr>
        <w:t xml:space="preserve">Labeled walls within building for orientation </w:t>
      </w:r>
    </w:p>
    <w:p w:rsidR="00F242DF" w:rsidRPr="008442DD" w:rsidRDefault="00F242DF" w:rsidP="003640D3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8442DD">
        <w:rPr>
          <w:highlight w:val="green"/>
        </w:rPr>
        <w:t xml:space="preserve">Used (fill in the blank with the type of sign e.g. business signage) to maintain orientation </w:t>
      </w:r>
    </w:p>
    <w:p w:rsidR="00F242DF" w:rsidRPr="008442DD" w:rsidRDefault="00F242DF" w:rsidP="003640D3">
      <w:pPr>
        <w:pStyle w:val="ListParagraph"/>
        <w:numPr>
          <w:ilvl w:val="2"/>
          <w:numId w:val="1"/>
        </w:numPr>
        <w:rPr>
          <w:highlight w:val="green"/>
        </w:rPr>
      </w:pPr>
      <w:r w:rsidRPr="008442DD">
        <w:rPr>
          <w:highlight w:val="green"/>
        </w:rPr>
        <w:t xml:space="preserve">Located and read braille room signage </w:t>
      </w:r>
    </w:p>
    <w:p w:rsidR="00F242DF" w:rsidRPr="008442DD" w:rsidRDefault="00F242DF" w:rsidP="003640D3">
      <w:pPr>
        <w:pStyle w:val="ListParagraph"/>
        <w:numPr>
          <w:ilvl w:val="2"/>
          <w:numId w:val="1"/>
        </w:numPr>
        <w:rPr>
          <w:highlight w:val="green"/>
        </w:rPr>
      </w:pPr>
      <w:r w:rsidRPr="008442DD">
        <w:rPr>
          <w:highlight w:val="green"/>
        </w:rPr>
        <w:t>Located and read tactile room signage</w:t>
      </w:r>
    </w:p>
    <w:p w:rsidR="00F242DF" w:rsidRPr="008442DD" w:rsidRDefault="00F242DF" w:rsidP="003640D3">
      <w:pPr>
        <w:pStyle w:val="ListParagraph"/>
        <w:numPr>
          <w:ilvl w:val="2"/>
          <w:numId w:val="1"/>
        </w:numPr>
        <w:rPr>
          <w:highlight w:val="green"/>
        </w:rPr>
      </w:pPr>
      <w:r w:rsidRPr="008442DD">
        <w:rPr>
          <w:highlight w:val="green"/>
        </w:rPr>
        <w:t xml:space="preserve">Located and read room signage visually </w:t>
      </w:r>
    </w:p>
    <w:p w:rsidR="00F242DF" w:rsidRPr="008442DD" w:rsidRDefault="00F242DF" w:rsidP="003640D3">
      <w:pPr>
        <w:pStyle w:val="ListParagraph"/>
        <w:numPr>
          <w:ilvl w:val="2"/>
          <w:numId w:val="1"/>
        </w:numPr>
        <w:rPr>
          <w:highlight w:val="green"/>
        </w:rPr>
      </w:pPr>
      <w:r w:rsidRPr="008442DD">
        <w:rPr>
          <w:highlight w:val="green"/>
        </w:rPr>
        <w:t>Used (fill in the blank with device e.g. iPhone, monocular) to read signage</w:t>
      </w:r>
    </w:p>
    <w:p w:rsidR="00F242DF" w:rsidRPr="00C16027" w:rsidRDefault="00F242DF" w:rsidP="00FB67CA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C16027">
        <w:rPr>
          <w:b/>
          <w:bCs/>
          <w:highlight w:val="green"/>
        </w:rPr>
        <w:t>Add to “Indoor Numbering Systems”</w:t>
      </w:r>
    </w:p>
    <w:p w:rsidR="00F242DF" w:rsidRPr="00C16027" w:rsidRDefault="00F242DF" w:rsidP="003640D3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C16027">
        <w:rPr>
          <w:highlight w:val="green"/>
        </w:rPr>
        <w:t>Located objectives using indoor numbering systems</w:t>
      </w:r>
    </w:p>
    <w:p w:rsidR="00F242DF" w:rsidRPr="00C16027" w:rsidRDefault="00F242DF" w:rsidP="003640D3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C16027">
        <w:rPr>
          <w:b/>
          <w:bCs/>
          <w:highlight w:val="green"/>
        </w:rPr>
        <w:t>Add to “Outdoor Numbering Systems”</w:t>
      </w:r>
    </w:p>
    <w:p w:rsidR="00F242DF" w:rsidRPr="00C16027" w:rsidRDefault="00F242DF" w:rsidP="003640D3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C16027">
        <w:rPr>
          <w:highlight w:val="green"/>
        </w:rPr>
        <w:t>Located objectives using outdoor numbering systems</w:t>
      </w:r>
    </w:p>
    <w:p w:rsidR="00F242DF" w:rsidRPr="00C16027" w:rsidRDefault="00F242DF" w:rsidP="003640D3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C16027">
        <w:rPr>
          <w:highlight w:val="green"/>
        </w:rPr>
        <w:t xml:space="preserve">Estimated the location of an address along a block </w:t>
      </w:r>
    </w:p>
    <w:p w:rsidR="00F242DF" w:rsidRPr="00C16027" w:rsidRDefault="00F242DF" w:rsidP="0091682F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C16027">
        <w:rPr>
          <w:b/>
          <w:bCs/>
          <w:highlight w:val="green"/>
        </w:rPr>
        <w:t>Add to “Street Systems”</w:t>
      </w:r>
    </w:p>
    <w:p w:rsidR="00F242DF" w:rsidRPr="00C16027" w:rsidRDefault="00F242DF" w:rsidP="003640D3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C16027">
        <w:rPr>
          <w:highlight w:val="green"/>
        </w:rPr>
        <w:t xml:space="preserve">Located objectives using street systems </w:t>
      </w:r>
    </w:p>
    <w:p w:rsidR="00F242DF" w:rsidRPr="00C16027" w:rsidRDefault="00F242DF" w:rsidP="003640D3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C16027">
        <w:rPr>
          <w:highlight w:val="green"/>
        </w:rPr>
        <w:t xml:space="preserve">Created a map of street system </w:t>
      </w:r>
    </w:p>
    <w:p w:rsidR="00F242DF" w:rsidRPr="001809B5" w:rsidRDefault="00F242DF" w:rsidP="00366D0D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r w:rsidRPr="001809B5">
        <w:rPr>
          <w:b/>
          <w:bCs/>
          <w:sz w:val="28"/>
          <w:szCs w:val="28"/>
          <w:highlight w:val="green"/>
        </w:rPr>
        <w:t xml:space="preserve">On Campus Orientation </w:t>
      </w:r>
    </w:p>
    <w:p w:rsidR="00F242DF" w:rsidRPr="001809B5" w:rsidRDefault="00F242DF" w:rsidP="00366D0D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1809B5">
        <w:rPr>
          <w:b/>
          <w:bCs/>
          <w:highlight w:val="green"/>
        </w:rPr>
        <w:t xml:space="preserve">Add the following to the </w:t>
      </w:r>
      <w:smartTag w:uri="urn:schemas-microsoft-com:office:smarttags" w:element="place">
        <w:smartTag w:uri="urn:schemas-microsoft-com:office:smarttags" w:element="PlaceType">
          <w:r w:rsidRPr="001809B5">
            <w:rPr>
              <w:b/>
              <w:bCs/>
              <w:highlight w:val="green"/>
            </w:rPr>
            <w:t>School</w:t>
          </w:r>
        </w:smartTag>
        <w:r w:rsidRPr="001809B5">
          <w:rPr>
            <w:b/>
            <w:bCs/>
            <w:highlight w:val="green"/>
          </w:rPr>
          <w:t xml:space="preserve"> </w:t>
        </w:r>
        <w:smartTag w:uri="urn:schemas-microsoft-com:office:smarttags" w:element="PlaceType">
          <w:r w:rsidRPr="001809B5">
            <w:rPr>
              <w:b/>
              <w:bCs/>
              <w:highlight w:val="green"/>
            </w:rPr>
            <w:t>Building</w:t>
          </w:r>
        </w:smartTag>
      </w:smartTag>
      <w:r w:rsidRPr="001809B5">
        <w:rPr>
          <w:b/>
          <w:bCs/>
          <w:highlight w:val="green"/>
        </w:rPr>
        <w:t xml:space="preserve"> Section:</w:t>
      </w:r>
    </w:p>
    <w:p w:rsidR="00F242DF" w:rsidRPr="001809B5" w:rsidRDefault="00F242DF" w:rsidP="004055AD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1809B5">
        <w:rPr>
          <w:highlight w:val="green"/>
        </w:rPr>
        <w:t xml:space="preserve">Traveled routes to random destinations within school building  (i.e. not necessarily included in student’s daily routine) </w:t>
      </w:r>
    </w:p>
    <w:p w:rsidR="00F242DF" w:rsidRPr="001809B5" w:rsidRDefault="00F242DF" w:rsidP="004055AD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1809B5">
        <w:rPr>
          <w:highlight w:val="green"/>
        </w:rPr>
        <w:t xml:space="preserve">Traveled a route to two sequenced destinations </w:t>
      </w:r>
    </w:p>
    <w:p w:rsidR="00F242DF" w:rsidRPr="001809B5" w:rsidRDefault="00F242DF" w:rsidP="004055AD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1809B5">
        <w:rPr>
          <w:highlight w:val="green"/>
        </w:rPr>
        <w:t xml:space="preserve">Traveled a route to three sequenced destinations </w:t>
      </w:r>
    </w:p>
    <w:p w:rsidR="00F242DF" w:rsidRPr="001809B5" w:rsidRDefault="00F242DF" w:rsidP="00FB67CA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1809B5">
        <w:rPr>
          <w:b/>
          <w:bCs/>
          <w:highlight w:val="green"/>
        </w:rPr>
        <w:t>Add the following to the Outdoor Campus Section:</w:t>
      </w:r>
    </w:p>
    <w:p w:rsidR="00F242DF" w:rsidRPr="001809B5" w:rsidRDefault="00F242DF" w:rsidP="00FB67CA">
      <w:pPr>
        <w:pStyle w:val="ListParagraph"/>
        <w:numPr>
          <w:ilvl w:val="3"/>
          <w:numId w:val="1"/>
        </w:numPr>
        <w:rPr>
          <w:highlight w:val="green"/>
        </w:rPr>
      </w:pPr>
      <w:r w:rsidRPr="001809B5">
        <w:rPr>
          <w:highlight w:val="green"/>
        </w:rPr>
        <w:t xml:space="preserve">Navigated the perimeter of the outdoor campus </w:t>
      </w:r>
    </w:p>
    <w:p w:rsidR="00F242DF" w:rsidRPr="001809B5" w:rsidRDefault="00F242DF" w:rsidP="00FB67CA">
      <w:pPr>
        <w:pStyle w:val="ListParagraph"/>
        <w:numPr>
          <w:ilvl w:val="3"/>
          <w:numId w:val="1"/>
        </w:numPr>
        <w:rPr>
          <w:highlight w:val="green"/>
        </w:rPr>
      </w:pPr>
      <w:r w:rsidRPr="001809B5">
        <w:rPr>
          <w:highlight w:val="green"/>
        </w:rPr>
        <w:t>Located the bus area</w:t>
      </w:r>
    </w:p>
    <w:p w:rsidR="00F242DF" w:rsidRPr="001809B5" w:rsidRDefault="00F242DF" w:rsidP="00FB67CA">
      <w:pPr>
        <w:pStyle w:val="ListParagraph"/>
        <w:numPr>
          <w:ilvl w:val="3"/>
          <w:numId w:val="1"/>
        </w:numPr>
        <w:rPr>
          <w:highlight w:val="green"/>
        </w:rPr>
      </w:pPr>
      <w:r w:rsidRPr="001809B5">
        <w:rPr>
          <w:highlight w:val="green"/>
        </w:rPr>
        <w:t>Located the athletic fields</w:t>
      </w:r>
    </w:p>
    <w:p w:rsidR="00F242DF" w:rsidRPr="001809B5" w:rsidRDefault="00F242DF" w:rsidP="00FB67CA">
      <w:pPr>
        <w:pStyle w:val="ListParagraph"/>
        <w:numPr>
          <w:ilvl w:val="3"/>
          <w:numId w:val="1"/>
        </w:numPr>
        <w:rPr>
          <w:highlight w:val="green"/>
        </w:rPr>
      </w:pPr>
      <w:r w:rsidRPr="001809B5">
        <w:rPr>
          <w:highlight w:val="green"/>
        </w:rPr>
        <w:t xml:space="preserve">Located (Text field - E.g. flagpole)  </w:t>
      </w:r>
    </w:p>
    <w:p w:rsidR="00F242DF" w:rsidRPr="001809B5" w:rsidRDefault="00F242DF" w:rsidP="0091682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r w:rsidRPr="001809B5">
        <w:rPr>
          <w:b/>
          <w:bCs/>
          <w:sz w:val="28"/>
          <w:szCs w:val="28"/>
          <w:highlight w:val="green"/>
        </w:rPr>
        <w:t xml:space="preserve">Residential </w:t>
      </w:r>
    </w:p>
    <w:p w:rsidR="00F242DF" w:rsidRPr="00827629" w:rsidRDefault="00F242DF" w:rsidP="0091682F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827629">
        <w:rPr>
          <w:b/>
          <w:bCs/>
          <w:highlight w:val="green"/>
        </w:rPr>
        <w:t>Remove the following from “Residential” (to be placed in new Concepts category)</w:t>
      </w:r>
    </w:p>
    <w:p w:rsidR="00F242DF" w:rsidRPr="00827629" w:rsidRDefault="00F242DF" w:rsidP="0091682F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827629">
        <w:rPr>
          <w:highlight w:val="green"/>
        </w:rPr>
        <w:t xml:space="preserve">Demonstrated knowledge of the concept of a city block </w:t>
      </w:r>
    </w:p>
    <w:p w:rsidR="00F242DF" w:rsidRPr="00827629" w:rsidRDefault="00F242DF" w:rsidP="0091682F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827629">
        <w:rPr>
          <w:highlight w:val="green"/>
        </w:rPr>
        <w:t xml:space="preserve">Demonstrated knowledge of the concept of an intersection and its relationship to a city block </w:t>
      </w:r>
    </w:p>
    <w:p w:rsidR="00F242DF" w:rsidRPr="00827629" w:rsidRDefault="00F242DF" w:rsidP="0091682F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827629">
        <w:rPr>
          <w:highlight w:val="green"/>
        </w:rPr>
        <w:t xml:space="preserve">Demonstrated knowledge of the concept of grid system </w:t>
      </w:r>
    </w:p>
    <w:p w:rsidR="00F242DF" w:rsidRPr="001809B5" w:rsidRDefault="00F242DF" w:rsidP="006E601F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1809B5">
        <w:rPr>
          <w:b/>
          <w:bCs/>
          <w:highlight w:val="green"/>
        </w:rPr>
        <w:t>Remove the following items from “Residential” and add to “Orientation”</w:t>
      </w:r>
    </w:p>
    <w:p w:rsidR="00F242DF" w:rsidRPr="001809B5" w:rsidRDefault="00F242DF" w:rsidP="006E601F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1809B5">
        <w:rPr>
          <w:highlight w:val="green"/>
        </w:rPr>
        <w:t xml:space="preserve">“Execute following routes within a square block…” </w:t>
      </w:r>
    </w:p>
    <w:p w:rsidR="00F242DF" w:rsidRPr="001809B5" w:rsidRDefault="00F242DF" w:rsidP="006E601F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1809B5">
        <w:rPr>
          <w:highlight w:val="green"/>
        </w:rPr>
        <w:t xml:space="preserve">“Execute different shaped routes within a neighborhood (more than 1 block)” </w:t>
      </w:r>
    </w:p>
    <w:p w:rsidR="00F242DF" w:rsidRPr="00827629" w:rsidRDefault="00F242DF" w:rsidP="004100F5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827629">
        <w:rPr>
          <w:b/>
          <w:bCs/>
          <w:highlight w:val="green"/>
        </w:rPr>
        <w:t xml:space="preserve">Add the following to the “Residential” category: </w:t>
      </w:r>
    </w:p>
    <w:p w:rsidR="00F242DF" w:rsidRPr="00827629" w:rsidRDefault="00F242DF" w:rsidP="004100F5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827629">
        <w:rPr>
          <w:highlight w:val="green"/>
        </w:rPr>
        <w:t xml:space="preserve">Located driveways </w:t>
      </w:r>
    </w:p>
    <w:p w:rsidR="00F242DF" w:rsidRPr="00827629" w:rsidRDefault="00F242DF" w:rsidP="004100F5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827629">
        <w:rPr>
          <w:highlight w:val="green"/>
        </w:rPr>
        <w:t xml:space="preserve">Located mailboxes </w:t>
      </w:r>
    </w:p>
    <w:p w:rsidR="00F242DF" w:rsidRPr="00827629" w:rsidRDefault="00F242DF" w:rsidP="004100F5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827629">
        <w:rPr>
          <w:highlight w:val="green"/>
        </w:rPr>
        <w:t xml:space="preserve">Located (text field – e.g. fire hydrants) </w:t>
      </w:r>
    </w:p>
    <w:p w:rsidR="00F242DF" w:rsidRPr="00603098" w:rsidRDefault="00F242DF" w:rsidP="006E601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r w:rsidRPr="00603098">
        <w:rPr>
          <w:b/>
          <w:bCs/>
          <w:sz w:val="28"/>
          <w:szCs w:val="28"/>
          <w:highlight w:val="green"/>
        </w:rPr>
        <w:t xml:space="preserve">Residential Crossing </w:t>
      </w:r>
    </w:p>
    <w:p w:rsidR="00F242DF" w:rsidRPr="00C81313" w:rsidRDefault="00F242DF" w:rsidP="006E601F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C81313">
        <w:rPr>
          <w:b/>
          <w:bCs/>
          <w:highlight w:val="green"/>
        </w:rPr>
        <w:t xml:space="preserve">General residential crossing section </w:t>
      </w:r>
    </w:p>
    <w:p w:rsidR="00F242DF" w:rsidRPr="00831C5E" w:rsidRDefault="00F242DF" w:rsidP="003640D3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831C5E">
        <w:rPr>
          <w:highlight w:val="green"/>
        </w:rPr>
        <w:t xml:space="preserve">Identified the location of traffic threats at a given commercial street crossing </w:t>
      </w:r>
    </w:p>
    <w:p w:rsidR="00F242DF" w:rsidRPr="00C81313" w:rsidRDefault="00F242DF" w:rsidP="005E70E0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C81313">
        <w:rPr>
          <w:highlight w:val="green"/>
        </w:rPr>
        <w:t>Add “at a residential intersection” at the end of the generated statements from this section</w:t>
      </w:r>
    </w:p>
    <w:p w:rsidR="00F242DF" w:rsidRPr="00C81313" w:rsidRDefault="00F242DF" w:rsidP="005E70E0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C81313">
        <w:rPr>
          <w:highlight w:val="green"/>
        </w:rPr>
        <w:t xml:space="preserve">E.g. “The student corrected for veering after crossing at a residential intersection.” </w:t>
      </w:r>
    </w:p>
    <w:p w:rsidR="00F242DF" w:rsidRPr="00C81313" w:rsidRDefault="00F242DF" w:rsidP="006E601F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C81313">
        <w:rPr>
          <w:b/>
          <w:bCs/>
          <w:highlight w:val="green"/>
        </w:rPr>
        <w:t>Identify traffic concepts in relation to self</w:t>
      </w:r>
    </w:p>
    <w:p w:rsidR="00F242DF" w:rsidRPr="00C81313" w:rsidRDefault="00F242DF" w:rsidP="005E70E0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C81313">
        <w:rPr>
          <w:highlight w:val="green"/>
        </w:rPr>
        <w:t>Add “…in relation to self at a residential intersection” at the end of generated statements from this section</w:t>
      </w:r>
    </w:p>
    <w:p w:rsidR="00F242DF" w:rsidRPr="00C81313" w:rsidRDefault="00F242DF" w:rsidP="005E70E0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C81313">
        <w:rPr>
          <w:highlight w:val="green"/>
        </w:rPr>
        <w:t xml:space="preserve">E.g. “Recognize the presence and absence of traffic in relation to self at a residential intersection” </w:t>
      </w:r>
    </w:p>
    <w:p w:rsidR="00F242DF" w:rsidRPr="00CA069B" w:rsidRDefault="00F242DF" w:rsidP="002C28DD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CA069B">
        <w:rPr>
          <w:b/>
          <w:bCs/>
          <w:highlight w:val="green"/>
        </w:rPr>
        <w:t xml:space="preserve">Determine type of intersection by visually/auditory analyzing the traffic patterns/flow </w:t>
      </w:r>
    </w:p>
    <w:p w:rsidR="00F242DF" w:rsidRPr="00CA069B" w:rsidRDefault="00F242DF" w:rsidP="002C28DD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CA069B">
        <w:rPr>
          <w:highlight w:val="green"/>
        </w:rPr>
        <w:t xml:space="preserve">Add “…in a residential area by visually and/or auditorily analyzing the traffic patterns/flow” at the end of generated statements from this section </w:t>
      </w:r>
    </w:p>
    <w:p w:rsidR="00F242DF" w:rsidRPr="00CA069B" w:rsidRDefault="00F242DF" w:rsidP="002C28DD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CA069B">
        <w:rPr>
          <w:highlight w:val="green"/>
        </w:rPr>
        <w:t>E.g. “Determined a T shaped intersection in a residential area by visually and/or auditorily analyzing the traffic patterns/flow.”</w:t>
      </w:r>
    </w:p>
    <w:p w:rsidR="00F242DF" w:rsidRPr="00CA069B" w:rsidRDefault="00F242DF" w:rsidP="002C28DD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CA069B">
        <w:rPr>
          <w:b/>
          <w:bCs/>
          <w:highlight w:val="green"/>
        </w:rPr>
        <w:t>Identify type of traffic control at each intersection in a residential setting</w:t>
      </w:r>
    </w:p>
    <w:p w:rsidR="00F242DF" w:rsidRPr="00CA069B" w:rsidRDefault="00F242DF" w:rsidP="005E70E0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CA069B">
        <w:rPr>
          <w:highlight w:val="green"/>
        </w:rPr>
        <w:t xml:space="preserve">Add “…in a residential setting” at the end of each generated statement from this section </w:t>
      </w:r>
    </w:p>
    <w:p w:rsidR="00F242DF" w:rsidRPr="00CA069B" w:rsidRDefault="00F242DF" w:rsidP="005E70E0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CA069B">
        <w:rPr>
          <w:highlight w:val="green"/>
        </w:rPr>
        <w:t xml:space="preserve">E.g. “The student demonstrated the ability to identify two way stop intersections in a residential setting.” </w:t>
      </w:r>
    </w:p>
    <w:p w:rsidR="00F242DF" w:rsidRPr="00E34107" w:rsidRDefault="00F242DF" w:rsidP="002C28DD">
      <w:pPr>
        <w:pStyle w:val="ListParagraph"/>
        <w:numPr>
          <w:ilvl w:val="2"/>
          <w:numId w:val="1"/>
        </w:numPr>
        <w:spacing w:line="360" w:lineRule="auto"/>
        <w:rPr>
          <w:b/>
          <w:bCs/>
          <w:highlight w:val="green"/>
        </w:rPr>
      </w:pPr>
      <w:r w:rsidRPr="00E34107">
        <w:rPr>
          <w:b/>
          <w:bCs/>
          <w:highlight w:val="green"/>
        </w:rPr>
        <w:t>Add section: “</w:t>
      </w:r>
      <w:smartTag w:uri="urn:schemas-microsoft-com:office:smarttags" w:element="address">
        <w:smartTag w:uri="urn:schemas-microsoft-com:office:smarttags" w:element="Street">
          <w:r w:rsidRPr="00E34107">
            <w:rPr>
              <w:b/>
              <w:bCs/>
              <w:highlight w:val="green"/>
            </w:rPr>
            <w:t>Perform street</w:t>
          </w:r>
        </w:smartTag>
      </w:smartTag>
      <w:r w:rsidRPr="00E34107">
        <w:rPr>
          <w:b/>
          <w:bCs/>
          <w:highlight w:val="green"/>
        </w:rPr>
        <w:t xml:space="preserve"> crossings at each intersection type in a residential setting”</w:t>
      </w:r>
    </w:p>
    <w:p w:rsidR="00F242DF" w:rsidRPr="00E34107" w:rsidRDefault="00F242DF" w:rsidP="004100F5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E34107">
        <w:rPr>
          <w:highlight w:val="green"/>
        </w:rPr>
        <w:t xml:space="preserve"> Following checklist of skills to be included in section:</w:t>
      </w:r>
    </w:p>
    <w:p w:rsidR="00F242DF" w:rsidRPr="00E34107" w:rsidRDefault="00F242DF" w:rsidP="004100F5">
      <w:pPr>
        <w:pStyle w:val="ListParagraph"/>
        <w:numPr>
          <w:ilvl w:val="4"/>
          <w:numId w:val="1"/>
        </w:numPr>
        <w:spacing w:line="360" w:lineRule="auto"/>
        <w:rPr>
          <w:highlight w:val="green"/>
        </w:rPr>
      </w:pPr>
      <w:r w:rsidRPr="00E34107">
        <w:rPr>
          <w:highlight w:val="green"/>
        </w:rPr>
        <w:t xml:space="preserve">Performed a street crossing a 2 way stop sign controlled intersection </w:t>
      </w:r>
    </w:p>
    <w:p w:rsidR="00F242DF" w:rsidRPr="00E34107" w:rsidRDefault="00F242DF" w:rsidP="004100F5">
      <w:pPr>
        <w:pStyle w:val="ListParagraph"/>
        <w:numPr>
          <w:ilvl w:val="4"/>
          <w:numId w:val="1"/>
        </w:numPr>
        <w:spacing w:line="360" w:lineRule="auto"/>
        <w:rPr>
          <w:highlight w:val="green"/>
        </w:rPr>
      </w:pPr>
      <w:r w:rsidRPr="00E34107">
        <w:rPr>
          <w:highlight w:val="green"/>
        </w:rPr>
        <w:t xml:space="preserve">Performed a street crossing a 3 way stop sign controlled intersection </w:t>
      </w:r>
    </w:p>
    <w:p w:rsidR="00F242DF" w:rsidRPr="00E34107" w:rsidRDefault="00F242DF" w:rsidP="004100F5">
      <w:pPr>
        <w:pStyle w:val="ListParagraph"/>
        <w:numPr>
          <w:ilvl w:val="4"/>
          <w:numId w:val="1"/>
        </w:numPr>
        <w:spacing w:line="360" w:lineRule="auto"/>
        <w:rPr>
          <w:highlight w:val="green"/>
        </w:rPr>
      </w:pPr>
      <w:r w:rsidRPr="00E34107">
        <w:rPr>
          <w:highlight w:val="green"/>
        </w:rPr>
        <w:t xml:space="preserve">Performed a street crossing a 4 way stop sign controlled intersection </w:t>
      </w:r>
    </w:p>
    <w:p w:rsidR="00F242DF" w:rsidRPr="00E34107" w:rsidRDefault="00F242DF" w:rsidP="004100F5">
      <w:pPr>
        <w:pStyle w:val="ListParagraph"/>
        <w:numPr>
          <w:ilvl w:val="4"/>
          <w:numId w:val="1"/>
        </w:numPr>
        <w:spacing w:line="360" w:lineRule="auto"/>
        <w:rPr>
          <w:highlight w:val="green"/>
        </w:rPr>
      </w:pPr>
      <w:r w:rsidRPr="00E34107">
        <w:rPr>
          <w:highlight w:val="green"/>
        </w:rPr>
        <w:t xml:space="preserve">Performed a street crossing a roundabout </w:t>
      </w:r>
    </w:p>
    <w:p w:rsidR="00F242DF" w:rsidRPr="00E34107" w:rsidRDefault="00F242DF" w:rsidP="004100F5">
      <w:pPr>
        <w:pStyle w:val="ListParagraph"/>
        <w:numPr>
          <w:ilvl w:val="4"/>
          <w:numId w:val="1"/>
        </w:numPr>
        <w:spacing w:line="360" w:lineRule="auto"/>
        <w:rPr>
          <w:highlight w:val="green"/>
        </w:rPr>
      </w:pPr>
      <w:r w:rsidRPr="00E34107">
        <w:rPr>
          <w:highlight w:val="green"/>
        </w:rPr>
        <w:t xml:space="preserve">Performed a street crossing at an uncontrolled street </w:t>
      </w:r>
    </w:p>
    <w:p w:rsidR="00F242DF" w:rsidRPr="00E34107" w:rsidRDefault="00F242DF" w:rsidP="004100F5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E34107">
        <w:rPr>
          <w:highlight w:val="green"/>
        </w:rPr>
        <w:t xml:space="preserve">Add “in a residential setting” at the end of each generated statement from this section </w:t>
      </w:r>
    </w:p>
    <w:p w:rsidR="00F242DF" w:rsidRPr="00E34107" w:rsidRDefault="00F242DF" w:rsidP="002C28DD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E34107">
        <w:rPr>
          <w:highlight w:val="green"/>
        </w:rPr>
        <w:t xml:space="preserve">E.g. “The student demonstrated the ability to perform a street crossing at a 2 way stop sign controlled intersection in a residential setting” </w:t>
      </w:r>
    </w:p>
    <w:p w:rsidR="00F242DF" w:rsidRPr="00D710C6" w:rsidRDefault="00F242DF" w:rsidP="006E601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r w:rsidRPr="00D710C6">
        <w:rPr>
          <w:b/>
          <w:bCs/>
          <w:sz w:val="28"/>
          <w:szCs w:val="28"/>
          <w:highlight w:val="green"/>
        </w:rPr>
        <w:t xml:space="preserve">Concepts (new category) </w:t>
      </w:r>
    </w:p>
    <w:p w:rsidR="00F242DF" w:rsidRPr="00D710C6" w:rsidRDefault="00F242DF" w:rsidP="006E601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>Identified characteristics of a residential area</w:t>
      </w:r>
    </w:p>
    <w:p w:rsidR="00F242DF" w:rsidRPr="00D710C6" w:rsidRDefault="00F242DF" w:rsidP="00431062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 xml:space="preserve">Identified types of street hardware found in commercial areas </w:t>
      </w:r>
    </w:p>
    <w:p w:rsidR="00F242DF" w:rsidRPr="00D710C6" w:rsidRDefault="00F242DF" w:rsidP="00431062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>Identified characteristics of a commercial area</w:t>
      </w:r>
    </w:p>
    <w:p w:rsidR="00F242DF" w:rsidRPr="00D710C6" w:rsidRDefault="00F242DF" w:rsidP="00C228D4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 xml:space="preserve">Demonstrated knowledge of the concept of a city block </w:t>
      </w:r>
    </w:p>
    <w:p w:rsidR="00F242DF" w:rsidRPr="00D710C6" w:rsidRDefault="00F242DF" w:rsidP="00C228D4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 xml:space="preserve">Demonstrated knowledge of the concept of an intersection and its relationship to a city block </w:t>
      </w:r>
    </w:p>
    <w:p w:rsidR="00F242DF" w:rsidRPr="00D710C6" w:rsidRDefault="00F242DF" w:rsidP="00C228D4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 xml:space="preserve">Demonstrated knowledge of the concept of grid system </w:t>
      </w:r>
    </w:p>
    <w:p w:rsidR="00F242DF" w:rsidRPr="00D710C6" w:rsidRDefault="00F242DF" w:rsidP="006E601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>Identified the following roadway markings and their purpose: (text field – E.g. solid yellow lines, stop lines, crosswalks)</w:t>
      </w:r>
    </w:p>
    <w:p w:rsidR="00F242DF" w:rsidRPr="00D710C6" w:rsidRDefault="00F242DF" w:rsidP="00431062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 xml:space="preserve">Explained purpose of detectable warning tiles </w:t>
      </w:r>
    </w:p>
    <w:p w:rsidR="00F242DF" w:rsidRPr="00D710C6" w:rsidRDefault="00F242DF" w:rsidP="00431062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 xml:space="preserve">Explained features of </w:t>
      </w:r>
      <w:smartTag w:uri="urn:schemas-microsoft-com:office:smarttags" w:element="stockticker">
        <w:r w:rsidRPr="00D710C6">
          <w:rPr>
            <w:highlight w:val="green"/>
          </w:rPr>
          <w:t>APS</w:t>
        </w:r>
      </w:smartTag>
      <w:r w:rsidRPr="00D710C6">
        <w:rPr>
          <w:highlight w:val="green"/>
        </w:rPr>
        <w:t xml:space="preserve"> </w:t>
      </w:r>
    </w:p>
    <w:p w:rsidR="00F242DF" w:rsidRPr="00D710C6" w:rsidRDefault="00F242DF" w:rsidP="006E601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 xml:space="preserve">Identified common roadway signage </w:t>
      </w:r>
    </w:p>
    <w:p w:rsidR="00F242DF" w:rsidRPr="00D710C6" w:rsidRDefault="00F242DF" w:rsidP="006E601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>Explained right turn on red law</w:t>
      </w:r>
    </w:p>
    <w:p w:rsidR="00F242DF" w:rsidRPr="00D710C6" w:rsidRDefault="00F242DF" w:rsidP="006E601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>Explained permissive left turn</w:t>
      </w:r>
    </w:p>
    <w:p w:rsidR="00F242DF" w:rsidRPr="00D710C6" w:rsidRDefault="00F242DF" w:rsidP="006E601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>Explained protected left turn</w:t>
      </w:r>
    </w:p>
    <w:p w:rsidR="00F242DF" w:rsidRPr="00D710C6" w:rsidRDefault="00F242DF" w:rsidP="006E601F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>Identified the origin of traffic threats at a given crossing</w:t>
      </w:r>
    </w:p>
    <w:p w:rsidR="00F242DF" w:rsidRPr="00D710C6" w:rsidRDefault="00F242DF" w:rsidP="000B5257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>Built map of the following intersection shape(s): (text field – e.g. Plus, T, roundabout, etc.)</w:t>
      </w:r>
    </w:p>
    <w:p w:rsidR="00F242DF" w:rsidRPr="00D710C6" w:rsidRDefault="00F242DF" w:rsidP="000B5257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>Demonstrated ability to (text field – e.g. build map of a complex intersection, explain actuation)</w:t>
      </w:r>
    </w:p>
    <w:p w:rsidR="00F242DF" w:rsidRPr="00D710C6" w:rsidRDefault="00F242DF" w:rsidP="003640D3">
      <w:pPr>
        <w:pStyle w:val="ListParagraph"/>
        <w:numPr>
          <w:ilvl w:val="3"/>
          <w:numId w:val="1"/>
        </w:numPr>
        <w:spacing w:line="360" w:lineRule="auto"/>
        <w:rPr>
          <w:highlight w:val="green"/>
        </w:rPr>
      </w:pPr>
      <w:r w:rsidRPr="00D710C6">
        <w:rPr>
          <w:highlight w:val="green"/>
        </w:rPr>
        <w:t>Please insert 4 of these</w:t>
      </w:r>
    </w:p>
    <w:p w:rsidR="00F242DF" w:rsidRPr="00035AD4" w:rsidRDefault="00F242DF" w:rsidP="00AB2AFB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r w:rsidRPr="00035AD4">
        <w:rPr>
          <w:b/>
          <w:bCs/>
          <w:sz w:val="28"/>
          <w:szCs w:val="28"/>
          <w:highlight w:val="green"/>
        </w:rPr>
        <w:t>Commercial O&amp;M</w:t>
      </w:r>
    </w:p>
    <w:p w:rsidR="00F242DF" w:rsidRPr="00035AD4" w:rsidRDefault="00F242DF" w:rsidP="00BE197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035AD4">
        <w:rPr>
          <w:highlight w:val="green"/>
        </w:rPr>
        <w:t>Traveled a commercial block</w:t>
      </w:r>
    </w:p>
    <w:p w:rsidR="00F242DF" w:rsidRPr="00035AD4" w:rsidRDefault="00F242DF" w:rsidP="00BE197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035AD4">
        <w:rPr>
          <w:highlight w:val="green"/>
        </w:rPr>
        <w:t>Located a store entrance in a commercial area</w:t>
      </w:r>
    </w:p>
    <w:p w:rsidR="00F242DF" w:rsidRPr="00035AD4" w:rsidRDefault="00F242DF" w:rsidP="00BE197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035AD4">
        <w:rPr>
          <w:highlight w:val="green"/>
        </w:rPr>
        <w:t xml:space="preserve">Located and read store signage in commercial area </w:t>
      </w:r>
    </w:p>
    <w:p w:rsidR="00F242DF" w:rsidRPr="00035AD4" w:rsidRDefault="00F242DF" w:rsidP="00BE197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035AD4">
        <w:rPr>
          <w:highlight w:val="green"/>
        </w:rPr>
        <w:t>Used address systems to locate desired objective in commercial area</w:t>
      </w:r>
    </w:p>
    <w:p w:rsidR="00F242DF" w:rsidRPr="007276BC" w:rsidRDefault="00F242DF" w:rsidP="00AB2AFB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r w:rsidRPr="007276BC">
        <w:rPr>
          <w:b/>
          <w:bCs/>
          <w:sz w:val="28"/>
          <w:szCs w:val="28"/>
          <w:highlight w:val="green"/>
        </w:rPr>
        <w:t>Commercial Street Crossings</w:t>
      </w:r>
    </w:p>
    <w:p w:rsidR="00F242DF" w:rsidRPr="007276BC" w:rsidRDefault="00F242DF" w:rsidP="00AB2AF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>Familiarized self with street corner</w:t>
      </w:r>
    </w:p>
    <w:p w:rsidR="00F242DF" w:rsidRPr="007276BC" w:rsidRDefault="00F242DF" w:rsidP="00AB2AF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 xml:space="preserve">Analyzed a commercial street crossing </w:t>
      </w:r>
    </w:p>
    <w:p w:rsidR="00F242DF" w:rsidRPr="007276BC" w:rsidRDefault="00F242DF" w:rsidP="00AB2AF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 xml:space="preserve">Identified permissive left turns </w:t>
      </w:r>
    </w:p>
    <w:p w:rsidR="00F242DF" w:rsidRPr="007276BC" w:rsidRDefault="00F242DF" w:rsidP="00AB2AF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 xml:space="preserve">Identified protected left turns </w:t>
      </w:r>
    </w:p>
    <w:p w:rsidR="00F242DF" w:rsidRPr="007276BC" w:rsidRDefault="00F242DF" w:rsidP="00AB2AF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 xml:space="preserve">Identified the nearest lane of parallel traffic </w:t>
      </w:r>
    </w:p>
    <w:p w:rsidR="00F242DF" w:rsidRPr="007276BC" w:rsidRDefault="00F242DF" w:rsidP="00AB2AF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>Identified clockwise street crossings</w:t>
      </w:r>
    </w:p>
    <w:p w:rsidR="00F242DF" w:rsidRPr="007276BC" w:rsidRDefault="00F242DF" w:rsidP="00AB2AF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 xml:space="preserve">Identified the location of traffic threats at a given commercial street crossing </w:t>
      </w:r>
    </w:p>
    <w:p w:rsidR="00F242DF" w:rsidRPr="007276BC" w:rsidRDefault="00F242DF" w:rsidP="00AB2AF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 xml:space="preserve">Identified counterclockwise street crossings </w:t>
      </w:r>
    </w:p>
    <w:p w:rsidR="00F242DF" w:rsidRPr="007276BC" w:rsidRDefault="00F242DF" w:rsidP="00BE197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>Safely crossed a channelized right turn lane</w:t>
      </w:r>
    </w:p>
    <w:p w:rsidR="00F242DF" w:rsidRPr="00CE4A22" w:rsidRDefault="00F242DF" w:rsidP="00BE197B">
      <w:pPr>
        <w:pStyle w:val="ListParagraph"/>
        <w:numPr>
          <w:ilvl w:val="1"/>
          <w:numId w:val="1"/>
        </w:numPr>
        <w:spacing w:line="360" w:lineRule="auto"/>
        <w:rPr>
          <w:highlight w:val="green"/>
        </w:rPr>
      </w:pPr>
      <w:r w:rsidRPr="00CE4A22">
        <w:rPr>
          <w:b/>
          <w:bCs/>
          <w:sz w:val="28"/>
          <w:szCs w:val="28"/>
          <w:highlight w:val="green"/>
        </w:rPr>
        <w:t>Community Experiences</w:t>
      </w:r>
    </w:p>
    <w:p w:rsidR="00F242DF" w:rsidRPr="00CE4A22" w:rsidRDefault="00F242DF" w:rsidP="00BE197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CE4A22">
        <w:rPr>
          <w:highlight w:val="green"/>
        </w:rPr>
        <w:t>Traveled interior perimeter of store</w:t>
      </w:r>
    </w:p>
    <w:p w:rsidR="00F242DF" w:rsidRPr="00CE4A22" w:rsidRDefault="00F242DF" w:rsidP="00BE197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CE4A22">
        <w:rPr>
          <w:highlight w:val="green"/>
        </w:rPr>
        <w:t>Used social niceties when encountering others in travel path</w:t>
      </w:r>
    </w:p>
    <w:p w:rsidR="00F242DF" w:rsidRPr="00CE4A22" w:rsidRDefault="00F242DF" w:rsidP="00BE197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CE4A22">
        <w:rPr>
          <w:highlight w:val="green"/>
        </w:rPr>
        <w:t xml:space="preserve">Oriented self to store aisles </w:t>
      </w:r>
    </w:p>
    <w:p w:rsidR="00F242DF" w:rsidRPr="00CE4A22" w:rsidRDefault="00F242DF" w:rsidP="00BE197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CE4A22">
        <w:rPr>
          <w:highlight w:val="green"/>
        </w:rPr>
        <w:t>Used functional vision to locate and read aisle signage</w:t>
      </w:r>
    </w:p>
    <w:p w:rsidR="00F242DF" w:rsidRPr="00CE4A22" w:rsidRDefault="00F242DF" w:rsidP="00BE197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CE4A22">
        <w:rPr>
          <w:highlight w:val="green"/>
        </w:rPr>
        <w:t>Used monocular to locate and read aisle signage</w:t>
      </w:r>
    </w:p>
    <w:p w:rsidR="00F242DF" w:rsidRPr="00CE4A22" w:rsidRDefault="00F242DF" w:rsidP="00BE197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CE4A22">
        <w:rPr>
          <w:highlight w:val="green"/>
        </w:rPr>
        <w:t>Used iPhone to locate and read aisle signage</w:t>
      </w:r>
    </w:p>
    <w:p w:rsidR="00F242DF" w:rsidRPr="00F523E5" w:rsidRDefault="00F242DF" w:rsidP="00B5768B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r w:rsidRPr="00F523E5">
        <w:rPr>
          <w:b/>
          <w:bCs/>
          <w:sz w:val="28"/>
          <w:szCs w:val="28"/>
          <w:highlight w:val="green"/>
        </w:rPr>
        <w:t xml:space="preserve">Auditory </w:t>
      </w:r>
    </w:p>
    <w:p w:rsidR="00F242DF" w:rsidRPr="00F523E5" w:rsidRDefault="00F242DF" w:rsidP="00B5768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F523E5">
        <w:rPr>
          <w:highlight w:val="green"/>
        </w:rPr>
        <w:t>Located a rolling sound ball</w:t>
      </w:r>
    </w:p>
    <w:p w:rsidR="00F242DF" w:rsidRPr="00F523E5" w:rsidRDefault="00F242DF" w:rsidP="00B5768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F523E5">
        <w:rPr>
          <w:highlight w:val="green"/>
        </w:rPr>
        <w:t xml:space="preserve">Tossed a sound ball </w:t>
      </w:r>
    </w:p>
    <w:p w:rsidR="00F242DF" w:rsidRPr="00F523E5" w:rsidRDefault="00F242DF" w:rsidP="00B5768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F523E5">
        <w:rPr>
          <w:highlight w:val="green"/>
        </w:rPr>
        <w:t xml:space="preserve">Caught a sound ball </w:t>
      </w:r>
    </w:p>
    <w:p w:rsidR="00F242DF" w:rsidRPr="00F523E5" w:rsidRDefault="00F242DF" w:rsidP="00B5768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F523E5">
        <w:rPr>
          <w:highlight w:val="green"/>
        </w:rPr>
        <w:t xml:space="preserve">Kicked a sound ball </w:t>
      </w:r>
    </w:p>
    <w:p w:rsidR="00F242DF" w:rsidRPr="00F523E5" w:rsidRDefault="00F242DF" w:rsidP="00B5768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F523E5">
        <w:rPr>
          <w:highlight w:val="green"/>
        </w:rPr>
        <w:t>Located a sound source placed in various locations from (text field – feet e.g. 5 feet)</w:t>
      </w:r>
    </w:p>
    <w:p w:rsidR="00F242DF" w:rsidRPr="007276BC" w:rsidRDefault="00F242DF" w:rsidP="00B5768B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r w:rsidRPr="007276BC">
        <w:rPr>
          <w:b/>
          <w:bCs/>
          <w:sz w:val="28"/>
          <w:szCs w:val="28"/>
          <w:highlight w:val="green"/>
        </w:rPr>
        <w:t xml:space="preserve">Use of a Wheelchair </w:t>
      </w:r>
    </w:p>
    <w:p w:rsidR="00F242DF" w:rsidRPr="007276BC" w:rsidRDefault="00F242DF" w:rsidP="00B5768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 xml:space="preserve">Demonstrated active listening while being pushed in wheelchair </w:t>
      </w:r>
    </w:p>
    <w:p w:rsidR="00F242DF" w:rsidRPr="007276BC" w:rsidRDefault="00F242DF" w:rsidP="00B5768B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  <w:highlight w:val="green"/>
        </w:rPr>
      </w:pPr>
      <w:smartTag w:uri="urn:schemas-microsoft-com:office:smarttags" w:element="stockticker">
        <w:r w:rsidRPr="007276BC">
          <w:rPr>
            <w:b/>
            <w:bCs/>
            <w:sz w:val="28"/>
            <w:szCs w:val="28"/>
            <w:highlight w:val="green"/>
          </w:rPr>
          <w:t>AMD</w:t>
        </w:r>
      </w:smartTag>
    </w:p>
    <w:p w:rsidR="00F242DF" w:rsidRPr="007276BC" w:rsidRDefault="00F242DF" w:rsidP="00B5768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 xml:space="preserve">Gripped the </w:t>
      </w:r>
      <w:smartTag w:uri="urn:schemas-microsoft-com:office:smarttags" w:element="stockticker">
        <w:r w:rsidRPr="007276BC">
          <w:rPr>
            <w:highlight w:val="green"/>
          </w:rPr>
          <w:t>AMD</w:t>
        </w:r>
      </w:smartTag>
      <w:r w:rsidRPr="007276BC">
        <w:rPr>
          <w:highlight w:val="green"/>
        </w:rPr>
        <w:t xml:space="preserve"> appropriately </w:t>
      </w:r>
    </w:p>
    <w:p w:rsidR="00F242DF" w:rsidRPr="007276BC" w:rsidRDefault="00F242DF" w:rsidP="00B5768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 xml:space="preserve">Pushed the </w:t>
      </w:r>
      <w:smartTag w:uri="urn:schemas-microsoft-com:office:smarttags" w:element="stockticker">
        <w:r w:rsidRPr="007276BC">
          <w:rPr>
            <w:highlight w:val="green"/>
          </w:rPr>
          <w:t>AMD</w:t>
        </w:r>
      </w:smartTag>
      <w:r w:rsidRPr="007276BC">
        <w:rPr>
          <w:highlight w:val="green"/>
        </w:rPr>
        <w:t xml:space="preserve"> appropriately </w:t>
      </w:r>
    </w:p>
    <w:p w:rsidR="00F242DF" w:rsidRPr="007276BC" w:rsidRDefault="00F242DF" w:rsidP="00B5768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 xml:space="preserve">Maintained the </w:t>
      </w:r>
      <w:smartTag w:uri="urn:schemas-microsoft-com:office:smarttags" w:element="stockticker">
        <w:r w:rsidRPr="007276BC">
          <w:rPr>
            <w:highlight w:val="green"/>
          </w:rPr>
          <w:t>AMD</w:t>
        </w:r>
      </w:smartTag>
      <w:r w:rsidRPr="007276BC">
        <w:rPr>
          <w:highlight w:val="green"/>
        </w:rPr>
        <w:t xml:space="preserve"> in front of the body </w:t>
      </w:r>
    </w:p>
    <w:p w:rsidR="00F242DF" w:rsidRPr="007276BC" w:rsidRDefault="00F242DF" w:rsidP="003026C7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 xml:space="preserve">Identified textures using the </w:t>
      </w:r>
      <w:smartTag w:uri="urn:schemas-microsoft-com:office:smarttags" w:element="stockticker">
        <w:r w:rsidRPr="007276BC">
          <w:rPr>
            <w:highlight w:val="green"/>
          </w:rPr>
          <w:t>AMD</w:t>
        </w:r>
      </w:smartTag>
    </w:p>
    <w:p w:rsidR="00F242DF" w:rsidRPr="007276BC" w:rsidRDefault="00F242DF" w:rsidP="00B5768B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 xml:space="preserve">Adjusted line of travel appropriately based on </w:t>
      </w:r>
      <w:smartTag w:uri="urn:schemas-microsoft-com:office:smarttags" w:element="stockticker">
        <w:r w:rsidRPr="007276BC">
          <w:rPr>
            <w:highlight w:val="green"/>
          </w:rPr>
          <w:t>AMD</w:t>
        </w:r>
      </w:smartTag>
      <w:r w:rsidRPr="007276BC">
        <w:rPr>
          <w:highlight w:val="green"/>
        </w:rPr>
        <w:t xml:space="preserve"> feedback</w:t>
      </w:r>
    </w:p>
    <w:p w:rsidR="00F242DF" w:rsidRPr="007276BC" w:rsidRDefault="00F242DF" w:rsidP="007276BC">
      <w:pPr>
        <w:pStyle w:val="ListParagraph"/>
        <w:numPr>
          <w:ilvl w:val="2"/>
          <w:numId w:val="1"/>
        </w:numPr>
        <w:spacing w:line="360" w:lineRule="auto"/>
        <w:rPr>
          <w:highlight w:val="green"/>
        </w:rPr>
      </w:pPr>
      <w:r w:rsidRPr="007276BC">
        <w:rPr>
          <w:highlight w:val="green"/>
        </w:rPr>
        <w:t xml:space="preserve">Utilized the </w:t>
      </w:r>
      <w:smartTag w:uri="urn:schemas-microsoft-com:office:smarttags" w:element="stockticker">
        <w:r w:rsidRPr="007276BC">
          <w:rPr>
            <w:highlight w:val="green"/>
          </w:rPr>
          <w:t>AMD</w:t>
        </w:r>
      </w:smartTag>
      <w:r w:rsidRPr="007276BC">
        <w:rPr>
          <w:highlight w:val="green"/>
        </w:rPr>
        <w:t xml:space="preserve"> on curbs</w:t>
      </w:r>
    </w:p>
    <w:sectPr w:rsidR="00F242DF" w:rsidRPr="007276BC" w:rsidSect="00913D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60BB"/>
    <w:multiLevelType w:val="hybridMultilevel"/>
    <w:tmpl w:val="4F583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D1249"/>
    <w:multiLevelType w:val="hybridMultilevel"/>
    <w:tmpl w:val="F89A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C2F78EF"/>
    <w:multiLevelType w:val="hybridMultilevel"/>
    <w:tmpl w:val="8BFE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DAC0FDC"/>
    <w:multiLevelType w:val="hybridMultilevel"/>
    <w:tmpl w:val="79E0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A4002"/>
    <w:multiLevelType w:val="hybridMultilevel"/>
    <w:tmpl w:val="61905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7785B"/>
    <w:multiLevelType w:val="hybridMultilevel"/>
    <w:tmpl w:val="A0A45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6F2AEC"/>
    <w:multiLevelType w:val="hybridMultilevel"/>
    <w:tmpl w:val="E3E66C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4E3C4F"/>
    <w:multiLevelType w:val="hybridMultilevel"/>
    <w:tmpl w:val="FD648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D97"/>
    <w:rsid w:val="00035AD4"/>
    <w:rsid w:val="000B5257"/>
    <w:rsid w:val="001377E0"/>
    <w:rsid w:val="0014599D"/>
    <w:rsid w:val="00150B0F"/>
    <w:rsid w:val="001739E8"/>
    <w:rsid w:val="001809B5"/>
    <w:rsid w:val="001F1C06"/>
    <w:rsid w:val="00243EC3"/>
    <w:rsid w:val="002C28DD"/>
    <w:rsid w:val="002C4719"/>
    <w:rsid w:val="003026C7"/>
    <w:rsid w:val="003640D3"/>
    <w:rsid w:val="00366D0D"/>
    <w:rsid w:val="003C54B5"/>
    <w:rsid w:val="004055AD"/>
    <w:rsid w:val="00406C02"/>
    <w:rsid w:val="004100F5"/>
    <w:rsid w:val="00424CFD"/>
    <w:rsid w:val="00431062"/>
    <w:rsid w:val="004D62C4"/>
    <w:rsid w:val="0054341F"/>
    <w:rsid w:val="005E70E0"/>
    <w:rsid w:val="00603098"/>
    <w:rsid w:val="006E601F"/>
    <w:rsid w:val="007276BC"/>
    <w:rsid w:val="00790D20"/>
    <w:rsid w:val="007E50E6"/>
    <w:rsid w:val="00813F22"/>
    <w:rsid w:val="00827629"/>
    <w:rsid w:val="00830185"/>
    <w:rsid w:val="00831C5E"/>
    <w:rsid w:val="008442DD"/>
    <w:rsid w:val="00913D97"/>
    <w:rsid w:val="0091682F"/>
    <w:rsid w:val="009A48CF"/>
    <w:rsid w:val="009B0F77"/>
    <w:rsid w:val="009E007A"/>
    <w:rsid w:val="00A05C8E"/>
    <w:rsid w:val="00A97787"/>
    <w:rsid w:val="00AB2AFB"/>
    <w:rsid w:val="00AE7C50"/>
    <w:rsid w:val="00B17773"/>
    <w:rsid w:val="00B5768B"/>
    <w:rsid w:val="00B82241"/>
    <w:rsid w:val="00B83D6B"/>
    <w:rsid w:val="00BE197B"/>
    <w:rsid w:val="00C16027"/>
    <w:rsid w:val="00C228D4"/>
    <w:rsid w:val="00C81313"/>
    <w:rsid w:val="00CA069B"/>
    <w:rsid w:val="00CE4A22"/>
    <w:rsid w:val="00D250A8"/>
    <w:rsid w:val="00D30D4C"/>
    <w:rsid w:val="00D40689"/>
    <w:rsid w:val="00D710C6"/>
    <w:rsid w:val="00DB24D2"/>
    <w:rsid w:val="00E002FE"/>
    <w:rsid w:val="00E34107"/>
    <w:rsid w:val="00EA0DE6"/>
    <w:rsid w:val="00EA1376"/>
    <w:rsid w:val="00EB727F"/>
    <w:rsid w:val="00ED442A"/>
    <w:rsid w:val="00F242DF"/>
    <w:rsid w:val="00F27C10"/>
    <w:rsid w:val="00F523E5"/>
    <w:rsid w:val="00F56F22"/>
    <w:rsid w:val="00F66FA9"/>
    <w:rsid w:val="00FB6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stocktick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06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13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0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2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0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5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0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0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0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0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29303</TotalTime>
  <Pages>6</Pages>
  <Words>1219</Words>
  <Characters>6953</Characters>
  <Application>Microsoft Office Outlook</Application>
  <DocSecurity>0</DocSecurity>
  <Lines>0</Lines>
  <Paragraphs>0</Paragraphs>
  <ScaleCrop>false</ScaleCrop>
  <Company>Metrolina Association For The Blind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Web App </dc:title>
  <dc:subject/>
  <dc:creator>Heather Couch</dc:creator>
  <cp:keywords/>
  <dc:description/>
  <cp:lastModifiedBy>John</cp:lastModifiedBy>
  <cp:revision>15</cp:revision>
  <dcterms:created xsi:type="dcterms:W3CDTF">2018-01-18T14:36:00Z</dcterms:created>
  <dcterms:modified xsi:type="dcterms:W3CDTF">2018-02-07T22:55:00Z</dcterms:modified>
</cp:coreProperties>
</file>