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6E" w:rsidRPr="00B55932" w:rsidRDefault="001D526E" w:rsidP="00977984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B55932">
        <w:rPr>
          <w:b/>
          <w:bCs/>
          <w:sz w:val="36"/>
          <w:szCs w:val="36"/>
        </w:rPr>
        <w:t>Child (Student) Feedback</w:t>
      </w:r>
    </w:p>
    <w:p w:rsidR="001D526E" w:rsidRPr="00B55932" w:rsidRDefault="001D526E" w:rsidP="000F771C">
      <w:pPr>
        <w:rPr>
          <w:sz w:val="24"/>
          <w:szCs w:val="24"/>
        </w:rPr>
      </w:pPr>
      <w:r w:rsidRPr="00B55932">
        <w:rPr>
          <w:sz w:val="24"/>
          <w:szCs w:val="24"/>
        </w:rPr>
        <w:t xml:space="preserve">General revisions to current child info: </w:t>
      </w:r>
    </w:p>
    <w:p w:rsidR="001D526E" w:rsidRPr="00B55932" w:rsidRDefault="001D526E" w:rsidP="00C875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32">
        <w:rPr>
          <w:sz w:val="24"/>
          <w:szCs w:val="24"/>
        </w:rPr>
        <w:t>“The student” rather than “the client”</w:t>
      </w:r>
    </w:p>
    <w:p w:rsidR="001D526E" w:rsidRPr="00B55932" w:rsidRDefault="001D526E" w:rsidP="00C875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For each skill listed, could the </w:t>
      </w:r>
      <w:smartTag w:uri="urn:schemas-microsoft-com:office:smarttags" w:element="stockticker">
        <w:r w:rsidRPr="00B55932">
          <w:rPr>
            <w:sz w:val="24"/>
            <w:szCs w:val="24"/>
          </w:rPr>
          <w:t>COMS</w:t>
        </w:r>
      </w:smartTag>
      <w:r w:rsidRPr="00B55932">
        <w:rPr>
          <w:sz w:val="24"/>
          <w:szCs w:val="24"/>
        </w:rPr>
        <w:t xml:space="preserve"> opt to select trial ratios, percentages or simply report that the student did/didn’t perform the skill? </w:t>
      </w:r>
    </w:p>
    <w:p w:rsidR="001D526E" w:rsidRPr="00B55932" w:rsidRDefault="001D526E" w:rsidP="007A2B4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Example of generated text for skill reported with percentage accuracy: </w:t>
      </w:r>
    </w:p>
    <w:p w:rsidR="001D526E" w:rsidRPr="00B55932" w:rsidRDefault="001D526E" w:rsidP="007A2B4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“The client identified opposite compass directions (N/S &amp; E/W) with a 80% accuracy after 2 verbal prompts (Supervision).” </w:t>
      </w:r>
    </w:p>
    <w:p w:rsidR="001D526E" w:rsidRPr="00B55932" w:rsidRDefault="001D526E" w:rsidP="007A2B4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Remove “a” before the percentage </w:t>
      </w:r>
    </w:p>
    <w:p w:rsidR="001D526E" w:rsidRPr="00B55932" w:rsidRDefault="001D526E" w:rsidP="00C875D3">
      <w:pPr>
        <w:rPr>
          <w:b/>
          <w:bCs/>
          <w:sz w:val="24"/>
          <w:szCs w:val="24"/>
        </w:rPr>
      </w:pPr>
      <w:r w:rsidRPr="00B55932">
        <w:rPr>
          <w:b/>
          <w:bCs/>
          <w:sz w:val="24"/>
          <w:szCs w:val="24"/>
        </w:rPr>
        <w:t xml:space="preserve">Subjective/Client Feedback </w:t>
      </w:r>
    </w:p>
    <w:p w:rsidR="001D526E" w:rsidRPr="00B55932" w:rsidRDefault="001D526E" w:rsidP="00C875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Currently generates: “The client described their vision in the following manner…” </w:t>
      </w:r>
    </w:p>
    <w:p w:rsidR="001D526E" w:rsidRPr="00B55932" w:rsidRDefault="001D526E" w:rsidP="00C875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Revision: </w:t>
      </w:r>
    </w:p>
    <w:p w:rsidR="001D526E" w:rsidRPr="00B55932" w:rsidRDefault="001D526E" w:rsidP="00C875D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One text field labeled “Student Feedback” </w:t>
      </w:r>
    </w:p>
    <w:p w:rsidR="001D526E" w:rsidRPr="00B55932" w:rsidRDefault="001D526E" w:rsidP="00C875D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>Generates: “The student reports….”</w:t>
      </w:r>
    </w:p>
    <w:p w:rsidR="001D526E" w:rsidRPr="00B55932" w:rsidRDefault="001D526E" w:rsidP="00C875D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One text field labeled “Staff Member Feedback” </w:t>
      </w:r>
    </w:p>
    <w:p w:rsidR="001D526E" w:rsidRPr="00B55932" w:rsidRDefault="001D526E" w:rsidP="00C875D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Generates: “A school staff member reports…” </w:t>
      </w:r>
    </w:p>
    <w:p w:rsidR="001D526E" w:rsidRPr="00B55932" w:rsidRDefault="001D526E" w:rsidP="00C875D3">
      <w:pPr>
        <w:rPr>
          <w:b/>
          <w:bCs/>
          <w:sz w:val="24"/>
          <w:szCs w:val="24"/>
        </w:rPr>
      </w:pPr>
      <w:r w:rsidRPr="00B55932">
        <w:rPr>
          <w:b/>
          <w:bCs/>
          <w:sz w:val="24"/>
          <w:szCs w:val="24"/>
        </w:rPr>
        <w:t>Objective/Lesson Goal</w:t>
      </w:r>
    </w:p>
    <w:p w:rsidR="001D526E" w:rsidRPr="00B55932" w:rsidRDefault="001D526E" w:rsidP="00C875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Currently generates: “The </w:t>
      </w:r>
      <w:smartTag w:uri="urn:schemas-microsoft-com:office:smarttags" w:element="stockticker">
        <w:r w:rsidRPr="00B55932">
          <w:rPr>
            <w:sz w:val="24"/>
            <w:szCs w:val="24"/>
          </w:rPr>
          <w:t>COMS</w:t>
        </w:r>
      </w:smartTag>
      <w:r w:rsidRPr="00B55932">
        <w:rPr>
          <w:sz w:val="24"/>
          <w:szCs w:val="24"/>
        </w:rPr>
        <w:t xml:space="preserve"> met with the client for….” </w:t>
      </w:r>
    </w:p>
    <w:p w:rsidR="001D526E" w:rsidRPr="00B55932" w:rsidRDefault="001D526E" w:rsidP="00C875D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Revision: “Lesson objective: ….” </w:t>
      </w:r>
    </w:p>
    <w:p w:rsidR="001D526E" w:rsidRPr="00B55932" w:rsidRDefault="001D526E" w:rsidP="00C875D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Could we also add another text field called “Lesson Location” underneath the text field for “Lesson Goal”? </w:t>
      </w:r>
    </w:p>
    <w:p w:rsidR="001D526E" w:rsidRPr="00B55932" w:rsidRDefault="001D526E" w:rsidP="00C875D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B55932">
        <w:rPr>
          <w:sz w:val="24"/>
          <w:szCs w:val="24"/>
        </w:rPr>
        <w:t>E.g. residential neighborhood, indoor school campus, Harris Teeter</w:t>
      </w:r>
    </w:p>
    <w:p w:rsidR="001D526E" w:rsidRPr="00B55932" w:rsidRDefault="001D526E" w:rsidP="00C875D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It would generate “Lesson location: Harris Teeter.” </w:t>
      </w:r>
    </w:p>
    <w:p w:rsidR="001D526E" w:rsidRPr="00B55932" w:rsidRDefault="001D526E" w:rsidP="00C875D3">
      <w:pPr>
        <w:rPr>
          <w:b/>
          <w:bCs/>
          <w:sz w:val="24"/>
          <w:szCs w:val="24"/>
        </w:rPr>
      </w:pPr>
      <w:r w:rsidRPr="00B55932">
        <w:rPr>
          <w:b/>
          <w:bCs/>
          <w:sz w:val="24"/>
          <w:szCs w:val="24"/>
        </w:rPr>
        <w:t>Long Cane Techniques</w:t>
      </w:r>
    </w:p>
    <w:p w:rsidR="001D526E" w:rsidRPr="00B55932" w:rsidRDefault="001D526E" w:rsidP="00C875D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5932">
        <w:rPr>
          <w:sz w:val="24"/>
          <w:szCs w:val="24"/>
        </w:rPr>
        <w:t>Ordered as follows: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Demonstrated an awareness of different types of canes (duplicate - remove)</w:t>
      </w:r>
    </w:p>
    <w:p w:rsidR="001D526E" w:rsidRPr="00B55932" w:rsidRDefault="001D526E" w:rsidP="00C875D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Can we add a text field? (e.g. folding, telescoping, Ambutech, Revolution) </w:t>
      </w:r>
    </w:p>
    <w:p w:rsidR="001D526E" w:rsidRPr="00B55932" w:rsidRDefault="001D526E" w:rsidP="00C875D3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Generated text would read: “The student demonstrate an awareness of different types of canes including…. (info written in text field)”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Recognized parts of the cane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adequate protective arc with long cane (addition) </w:t>
      </w:r>
    </w:p>
    <w:p w:rsidR="001D526E" w:rsidRPr="00B55932" w:rsidRDefault="001D526E" w:rsidP="0097798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Demonstrated proper mechanics while using the long cane - e.g. midline positioning, wrist movement, adequate distance from abdomen. (addition)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Demonstrated diagonal technique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diagonal trailing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two point touch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trailing with two point touch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constant contact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Demonstrated trailing with constant contact technique (addition)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touch and drag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touch and slide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shorelining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three point touch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Demonstrated three point check technique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Ascended stairs (remove alternating/step by step)</w:t>
      </w:r>
    </w:p>
    <w:p w:rsidR="001D526E" w:rsidRPr="00B55932" w:rsidRDefault="001D526E" w:rsidP="00977984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The text generated would read: “The student demonstrated the ability to ascend stairs using a long cane…”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Descend stairs (remove alternating/step by step)</w:t>
      </w:r>
    </w:p>
    <w:p w:rsidR="001D526E" w:rsidRPr="00B55932" w:rsidRDefault="001D526E" w:rsidP="00977984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The text generated would read: “The student demonstrated the ability to descend stairs using a long cane…”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Used cane responsibly 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Stored and retrieved the cane as needed</w:t>
      </w:r>
    </w:p>
    <w:p w:rsidR="001D526E" w:rsidRPr="00B55932" w:rsidRDefault="001D526E" w:rsidP="000F771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Held or use the cane appropriately with human guide (remove) </w:t>
      </w:r>
    </w:p>
    <w:p w:rsidR="001D526E" w:rsidRPr="00B55932" w:rsidRDefault="001D526E" w:rsidP="00C75F1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Cleared with the cane before stepping </w:t>
      </w:r>
    </w:p>
    <w:p w:rsidR="001D526E" w:rsidRPr="00B55932" w:rsidRDefault="001D526E" w:rsidP="00C875D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Human Guide</w:t>
      </w:r>
    </w:p>
    <w:p w:rsidR="001D526E" w:rsidRPr="00B55932" w:rsidRDefault="001D526E" w:rsidP="00C875D3">
      <w:pPr>
        <w:pStyle w:val="ListParagraph"/>
        <w:numPr>
          <w:ilvl w:val="1"/>
          <w:numId w:val="8"/>
        </w:numPr>
        <w:rPr>
          <w:color w:val="222222"/>
          <w:sz w:val="24"/>
          <w:szCs w:val="24"/>
          <w:lang/>
        </w:rPr>
      </w:pPr>
      <w:r w:rsidRPr="00B55932">
        <w:rPr>
          <w:sz w:val="24"/>
          <w:szCs w:val="24"/>
        </w:rPr>
        <w:t>Demonstrated basic human guide technique (remove)</w:t>
      </w:r>
    </w:p>
    <w:p w:rsidR="001D526E" w:rsidRPr="00B55932" w:rsidRDefault="001D526E" w:rsidP="00F53085">
      <w:pPr>
        <w:pStyle w:val="ListParagraph"/>
        <w:numPr>
          <w:ilvl w:val="0"/>
          <w:numId w:val="8"/>
        </w:numPr>
        <w:rPr>
          <w:color w:val="222222"/>
          <w:sz w:val="24"/>
          <w:szCs w:val="24"/>
          <w:lang/>
        </w:rPr>
      </w:pPr>
      <w:r w:rsidRPr="00B55932">
        <w:rPr>
          <w:color w:val="222222"/>
          <w:sz w:val="24"/>
          <w:szCs w:val="24"/>
          <w:lang/>
        </w:rPr>
        <w:t>Visual Skills</w:t>
      </w:r>
    </w:p>
    <w:p w:rsidR="001D526E" w:rsidRPr="00B55932" w:rsidRDefault="001D526E" w:rsidP="00F53085">
      <w:pPr>
        <w:pStyle w:val="ListParagraph"/>
        <w:numPr>
          <w:ilvl w:val="1"/>
          <w:numId w:val="8"/>
        </w:numPr>
        <w:rPr>
          <w:color w:val="222222"/>
          <w:sz w:val="24"/>
          <w:szCs w:val="24"/>
          <w:lang/>
        </w:rPr>
      </w:pPr>
      <w:r w:rsidRPr="00B55932">
        <w:rPr>
          <w:color w:val="222222"/>
          <w:sz w:val="24"/>
          <w:szCs w:val="24"/>
          <w:lang/>
        </w:rPr>
        <w:t xml:space="preserve">After “Completed street crossing without veering” add “Scanned appropriately for traffic threats during crossing” </w:t>
      </w:r>
    </w:p>
    <w:p w:rsidR="001D526E" w:rsidRPr="00B55932" w:rsidRDefault="001D526E" w:rsidP="00F530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Orientation</w:t>
      </w:r>
    </w:p>
    <w:p w:rsidR="001D526E" w:rsidRPr="00B55932" w:rsidRDefault="001D526E" w:rsidP="00F5308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>Utilized compass directions to read a map (addition)</w:t>
      </w:r>
    </w:p>
    <w:p w:rsidR="001D526E" w:rsidRPr="00B55932" w:rsidRDefault="001D526E" w:rsidP="00F5308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Under the heading </w:t>
      </w:r>
      <w:smartTag w:uri="urn:schemas-microsoft-com:office:smarttags" w:element="stockticker">
        <w:r w:rsidRPr="00B55932">
          <w:rPr>
            <w:sz w:val="24"/>
            <w:szCs w:val="24"/>
          </w:rPr>
          <w:t>GPS</w:t>
        </w:r>
      </w:smartTag>
      <w:r w:rsidRPr="00B55932">
        <w:rPr>
          <w:sz w:val="24"/>
          <w:szCs w:val="24"/>
        </w:rPr>
        <w:t xml:space="preserve"> (addition)</w:t>
      </w:r>
    </w:p>
    <w:p w:rsidR="001D526E" w:rsidRPr="00B55932" w:rsidRDefault="001D526E" w:rsidP="006E6272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Utilized (text field - e.g. Blindsquare, The Seeing Eye </w:t>
      </w:r>
      <w:smartTag w:uri="urn:schemas-microsoft-com:office:smarttags" w:element="stockticker">
        <w:r w:rsidRPr="00B55932">
          <w:rPr>
            <w:sz w:val="24"/>
            <w:szCs w:val="24"/>
          </w:rPr>
          <w:t>GPS</w:t>
        </w:r>
      </w:smartTag>
      <w:r w:rsidRPr="00B55932">
        <w:rPr>
          <w:sz w:val="24"/>
          <w:szCs w:val="24"/>
        </w:rPr>
        <w:t xml:space="preserve">, etc.) </w:t>
      </w:r>
    </w:p>
    <w:p w:rsidR="001D526E" w:rsidRPr="00B55932" w:rsidRDefault="001D526E" w:rsidP="006E6272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Generates: “The student utilized Blindsquare in 2 out of 4 trials with 2 verbal prompts” </w:t>
      </w:r>
    </w:p>
    <w:p w:rsidR="001D526E" w:rsidRPr="00B55932" w:rsidRDefault="001D526E" w:rsidP="006E627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Plan </w:t>
      </w:r>
    </w:p>
    <w:p w:rsidR="001D526E" w:rsidRPr="00B55932" w:rsidRDefault="001D526E" w:rsidP="006E62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B55932">
        <w:rPr>
          <w:sz w:val="24"/>
          <w:szCs w:val="24"/>
        </w:rPr>
        <w:t xml:space="preserve">Generates: “Objective of the next lesson: …”  </w:t>
      </w:r>
    </w:p>
    <w:sectPr w:rsidR="001D526E" w:rsidRPr="00B55932" w:rsidSect="006E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0F72"/>
    <w:multiLevelType w:val="hybridMultilevel"/>
    <w:tmpl w:val="6694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4C22CF"/>
    <w:multiLevelType w:val="hybridMultilevel"/>
    <w:tmpl w:val="3DCAB824"/>
    <w:lvl w:ilvl="0" w:tplc="AF6404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C90CA7"/>
    <w:multiLevelType w:val="hybridMultilevel"/>
    <w:tmpl w:val="EC701E5C"/>
    <w:lvl w:ilvl="0" w:tplc="AF6404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9A1584"/>
    <w:multiLevelType w:val="hybridMultilevel"/>
    <w:tmpl w:val="2406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3740075"/>
    <w:multiLevelType w:val="hybridMultilevel"/>
    <w:tmpl w:val="4BA0D198"/>
    <w:lvl w:ilvl="0" w:tplc="AF6404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C31329E"/>
    <w:multiLevelType w:val="multilevel"/>
    <w:tmpl w:val="0F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E351AF1"/>
    <w:multiLevelType w:val="hybridMultilevel"/>
    <w:tmpl w:val="96AA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2E44B8"/>
    <w:multiLevelType w:val="hybridMultilevel"/>
    <w:tmpl w:val="984289EC"/>
    <w:lvl w:ilvl="0" w:tplc="AF6404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5A22E4"/>
    <w:multiLevelType w:val="hybridMultilevel"/>
    <w:tmpl w:val="9790E2F8"/>
    <w:lvl w:ilvl="0" w:tplc="AF6404F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850BF4"/>
    <w:multiLevelType w:val="hybridMultilevel"/>
    <w:tmpl w:val="703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092"/>
    <w:rsid w:val="000013AC"/>
    <w:rsid w:val="00001E85"/>
    <w:rsid w:val="0000207D"/>
    <w:rsid w:val="00003532"/>
    <w:rsid w:val="00003E95"/>
    <w:rsid w:val="00003F11"/>
    <w:rsid w:val="00004164"/>
    <w:rsid w:val="000041AE"/>
    <w:rsid w:val="00006B31"/>
    <w:rsid w:val="00007338"/>
    <w:rsid w:val="00007686"/>
    <w:rsid w:val="000105DB"/>
    <w:rsid w:val="000109BD"/>
    <w:rsid w:val="00012134"/>
    <w:rsid w:val="00012E17"/>
    <w:rsid w:val="00013259"/>
    <w:rsid w:val="0001357F"/>
    <w:rsid w:val="00014B4F"/>
    <w:rsid w:val="00014D21"/>
    <w:rsid w:val="00015260"/>
    <w:rsid w:val="00015992"/>
    <w:rsid w:val="000173CE"/>
    <w:rsid w:val="000175D0"/>
    <w:rsid w:val="00020CFA"/>
    <w:rsid w:val="00021BEA"/>
    <w:rsid w:val="00022207"/>
    <w:rsid w:val="00022E41"/>
    <w:rsid w:val="000237DA"/>
    <w:rsid w:val="00024B88"/>
    <w:rsid w:val="00025359"/>
    <w:rsid w:val="0002589B"/>
    <w:rsid w:val="00025F50"/>
    <w:rsid w:val="0002788A"/>
    <w:rsid w:val="000316A2"/>
    <w:rsid w:val="000351DC"/>
    <w:rsid w:val="00035901"/>
    <w:rsid w:val="00037359"/>
    <w:rsid w:val="00042664"/>
    <w:rsid w:val="00042F65"/>
    <w:rsid w:val="0004379F"/>
    <w:rsid w:val="00046701"/>
    <w:rsid w:val="000478E0"/>
    <w:rsid w:val="0005033B"/>
    <w:rsid w:val="00050A88"/>
    <w:rsid w:val="00053D56"/>
    <w:rsid w:val="00053F74"/>
    <w:rsid w:val="0005535F"/>
    <w:rsid w:val="00055950"/>
    <w:rsid w:val="0005609C"/>
    <w:rsid w:val="000578B2"/>
    <w:rsid w:val="00062A76"/>
    <w:rsid w:val="0006380E"/>
    <w:rsid w:val="00063EDE"/>
    <w:rsid w:val="000640DC"/>
    <w:rsid w:val="00064B3A"/>
    <w:rsid w:val="00064EB8"/>
    <w:rsid w:val="000660EB"/>
    <w:rsid w:val="00066E17"/>
    <w:rsid w:val="0006734B"/>
    <w:rsid w:val="00067F88"/>
    <w:rsid w:val="00070F43"/>
    <w:rsid w:val="00071634"/>
    <w:rsid w:val="00072114"/>
    <w:rsid w:val="00072247"/>
    <w:rsid w:val="00072AF2"/>
    <w:rsid w:val="0007388A"/>
    <w:rsid w:val="000757BF"/>
    <w:rsid w:val="0007651A"/>
    <w:rsid w:val="00076CAA"/>
    <w:rsid w:val="00076F6F"/>
    <w:rsid w:val="000771C2"/>
    <w:rsid w:val="000805B3"/>
    <w:rsid w:val="00081A57"/>
    <w:rsid w:val="000822DE"/>
    <w:rsid w:val="000829F0"/>
    <w:rsid w:val="000829FB"/>
    <w:rsid w:val="00087454"/>
    <w:rsid w:val="00090B28"/>
    <w:rsid w:val="00095049"/>
    <w:rsid w:val="000955A9"/>
    <w:rsid w:val="000968AE"/>
    <w:rsid w:val="00096B55"/>
    <w:rsid w:val="00097F27"/>
    <w:rsid w:val="000A0294"/>
    <w:rsid w:val="000A10A5"/>
    <w:rsid w:val="000A2A31"/>
    <w:rsid w:val="000A4074"/>
    <w:rsid w:val="000A5D9C"/>
    <w:rsid w:val="000A67FE"/>
    <w:rsid w:val="000A69D6"/>
    <w:rsid w:val="000A6C03"/>
    <w:rsid w:val="000A7B1F"/>
    <w:rsid w:val="000B074D"/>
    <w:rsid w:val="000B2D75"/>
    <w:rsid w:val="000B2FFF"/>
    <w:rsid w:val="000B336C"/>
    <w:rsid w:val="000B3694"/>
    <w:rsid w:val="000B495A"/>
    <w:rsid w:val="000B5E6C"/>
    <w:rsid w:val="000B7221"/>
    <w:rsid w:val="000B7DBF"/>
    <w:rsid w:val="000C03EA"/>
    <w:rsid w:val="000C099C"/>
    <w:rsid w:val="000C0FCF"/>
    <w:rsid w:val="000C12E4"/>
    <w:rsid w:val="000C35C1"/>
    <w:rsid w:val="000C3637"/>
    <w:rsid w:val="000D007F"/>
    <w:rsid w:val="000D0363"/>
    <w:rsid w:val="000D0901"/>
    <w:rsid w:val="000D17B1"/>
    <w:rsid w:val="000D23CB"/>
    <w:rsid w:val="000D4A96"/>
    <w:rsid w:val="000D629B"/>
    <w:rsid w:val="000D6C44"/>
    <w:rsid w:val="000D6E95"/>
    <w:rsid w:val="000D70A2"/>
    <w:rsid w:val="000D7859"/>
    <w:rsid w:val="000E0719"/>
    <w:rsid w:val="000E32BB"/>
    <w:rsid w:val="000E3821"/>
    <w:rsid w:val="000E3DAA"/>
    <w:rsid w:val="000E40F6"/>
    <w:rsid w:val="000E451A"/>
    <w:rsid w:val="000E5013"/>
    <w:rsid w:val="000E5DED"/>
    <w:rsid w:val="000E6EE5"/>
    <w:rsid w:val="000E7AEB"/>
    <w:rsid w:val="000F0149"/>
    <w:rsid w:val="000F043E"/>
    <w:rsid w:val="000F36A2"/>
    <w:rsid w:val="000F5DFF"/>
    <w:rsid w:val="000F6F6E"/>
    <w:rsid w:val="000F771C"/>
    <w:rsid w:val="0010021A"/>
    <w:rsid w:val="001016FA"/>
    <w:rsid w:val="00101A7A"/>
    <w:rsid w:val="00102382"/>
    <w:rsid w:val="001032BC"/>
    <w:rsid w:val="001034DC"/>
    <w:rsid w:val="00104165"/>
    <w:rsid w:val="001042AB"/>
    <w:rsid w:val="00104C63"/>
    <w:rsid w:val="001051FF"/>
    <w:rsid w:val="00105E6C"/>
    <w:rsid w:val="00106B92"/>
    <w:rsid w:val="0011137C"/>
    <w:rsid w:val="0011198E"/>
    <w:rsid w:val="00113B0C"/>
    <w:rsid w:val="00113D85"/>
    <w:rsid w:val="0011431C"/>
    <w:rsid w:val="0011517D"/>
    <w:rsid w:val="0011563A"/>
    <w:rsid w:val="00115759"/>
    <w:rsid w:val="001164BB"/>
    <w:rsid w:val="00116A6D"/>
    <w:rsid w:val="001221E3"/>
    <w:rsid w:val="00122767"/>
    <w:rsid w:val="001239E3"/>
    <w:rsid w:val="00125158"/>
    <w:rsid w:val="00125B18"/>
    <w:rsid w:val="00126382"/>
    <w:rsid w:val="00126460"/>
    <w:rsid w:val="00126D86"/>
    <w:rsid w:val="00130DB7"/>
    <w:rsid w:val="001313E4"/>
    <w:rsid w:val="00131B02"/>
    <w:rsid w:val="001327D8"/>
    <w:rsid w:val="001330E9"/>
    <w:rsid w:val="00133604"/>
    <w:rsid w:val="00133819"/>
    <w:rsid w:val="00133D5F"/>
    <w:rsid w:val="00133F5F"/>
    <w:rsid w:val="00134A1F"/>
    <w:rsid w:val="00134D15"/>
    <w:rsid w:val="0013615D"/>
    <w:rsid w:val="0013657E"/>
    <w:rsid w:val="00136E53"/>
    <w:rsid w:val="0013710B"/>
    <w:rsid w:val="00137ABE"/>
    <w:rsid w:val="00137CEC"/>
    <w:rsid w:val="0014043D"/>
    <w:rsid w:val="00140C6C"/>
    <w:rsid w:val="001414C1"/>
    <w:rsid w:val="00143170"/>
    <w:rsid w:val="00144822"/>
    <w:rsid w:val="00145318"/>
    <w:rsid w:val="001457B5"/>
    <w:rsid w:val="00146245"/>
    <w:rsid w:val="001502A7"/>
    <w:rsid w:val="001507D6"/>
    <w:rsid w:val="0015112F"/>
    <w:rsid w:val="00151828"/>
    <w:rsid w:val="00151AF4"/>
    <w:rsid w:val="00152AEC"/>
    <w:rsid w:val="00153607"/>
    <w:rsid w:val="001537BB"/>
    <w:rsid w:val="0015504F"/>
    <w:rsid w:val="001552DD"/>
    <w:rsid w:val="00155BDD"/>
    <w:rsid w:val="00155CD5"/>
    <w:rsid w:val="00161A26"/>
    <w:rsid w:val="00162511"/>
    <w:rsid w:val="00163163"/>
    <w:rsid w:val="001633B5"/>
    <w:rsid w:val="0016656C"/>
    <w:rsid w:val="001676C7"/>
    <w:rsid w:val="00167CA3"/>
    <w:rsid w:val="001709D3"/>
    <w:rsid w:val="00170CC3"/>
    <w:rsid w:val="00173FAE"/>
    <w:rsid w:val="00174640"/>
    <w:rsid w:val="00175459"/>
    <w:rsid w:val="00175973"/>
    <w:rsid w:val="00176648"/>
    <w:rsid w:val="00176730"/>
    <w:rsid w:val="00176DA1"/>
    <w:rsid w:val="001775A3"/>
    <w:rsid w:val="00180B14"/>
    <w:rsid w:val="00180D4D"/>
    <w:rsid w:val="00180DF0"/>
    <w:rsid w:val="00182BCE"/>
    <w:rsid w:val="00182C20"/>
    <w:rsid w:val="00183214"/>
    <w:rsid w:val="00183B75"/>
    <w:rsid w:val="0018440D"/>
    <w:rsid w:val="001851C0"/>
    <w:rsid w:val="00185991"/>
    <w:rsid w:val="00186806"/>
    <w:rsid w:val="00187FD5"/>
    <w:rsid w:val="00190141"/>
    <w:rsid w:val="00190539"/>
    <w:rsid w:val="00192B73"/>
    <w:rsid w:val="00193318"/>
    <w:rsid w:val="001946A6"/>
    <w:rsid w:val="001957E5"/>
    <w:rsid w:val="00195A7A"/>
    <w:rsid w:val="001961E1"/>
    <w:rsid w:val="001A1F9F"/>
    <w:rsid w:val="001A213F"/>
    <w:rsid w:val="001A3BA9"/>
    <w:rsid w:val="001A3FD9"/>
    <w:rsid w:val="001A450D"/>
    <w:rsid w:val="001A52AF"/>
    <w:rsid w:val="001A6355"/>
    <w:rsid w:val="001A6EB3"/>
    <w:rsid w:val="001A6F75"/>
    <w:rsid w:val="001A6FE4"/>
    <w:rsid w:val="001B02DE"/>
    <w:rsid w:val="001B051E"/>
    <w:rsid w:val="001B21A6"/>
    <w:rsid w:val="001B2433"/>
    <w:rsid w:val="001B271A"/>
    <w:rsid w:val="001B34F9"/>
    <w:rsid w:val="001B3EF7"/>
    <w:rsid w:val="001B4E66"/>
    <w:rsid w:val="001B5229"/>
    <w:rsid w:val="001B6736"/>
    <w:rsid w:val="001B68DD"/>
    <w:rsid w:val="001B6AAE"/>
    <w:rsid w:val="001B74F2"/>
    <w:rsid w:val="001C05F8"/>
    <w:rsid w:val="001C29E9"/>
    <w:rsid w:val="001C3656"/>
    <w:rsid w:val="001C3709"/>
    <w:rsid w:val="001C599C"/>
    <w:rsid w:val="001D09C0"/>
    <w:rsid w:val="001D372F"/>
    <w:rsid w:val="001D3E09"/>
    <w:rsid w:val="001D526E"/>
    <w:rsid w:val="001D6263"/>
    <w:rsid w:val="001D68C8"/>
    <w:rsid w:val="001D741E"/>
    <w:rsid w:val="001D7432"/>
    <w:rsid w:val="001E0F8D"/>
    <w:rsid w:val="001E7517"/>
    <w:rsid w:val="001F0A25"/>
    <w:rsid w:val="001F1052"/>
    <w:rsid w:val="001F11FB"/>
    <w:rsid w:val="001F279F"/>
    <w:rsid w:val="001F31CE"/>
    <w:rsid w:val="001F3634"/>
    <w:rsid w:val="001F405C"/>
    <w:rsid w:val="001F4822"/>
    <w:rsid w:val="001F4A8F"/>
    <w:rsid w:val="001F52A4"/>
    <w:rsid w:val="001F5FD9"/>
    <w:rsid w:val="001F7B5A"/>
    <w:rsid w:val="00200384"/>
    <w:rsid w:val="002004B4"/>
    <w:rsid w:val="0020239F"/>
    <w:rsid w:val="00205215"/>
    <w:rsid w:val="002057D6"/>
    <w:rsid w:val="00205889"/>
    <w:rsid w:val="00206941"/>
    <w:rsid w:val="002073E6"/>
    <w:rsid w:val="002100B9"/>
    <w:rsid w:val="00210535"/>
    <w:rsid w:val="002106A0"/>
    <w:rsid w:val="00213FAF"/>
    <w:rsid w:val="0021571B"/>
    <w:rsid w:val="00216D91"/>
    <w:rsid w:val="002174FD"/>
    <w:rsid w:val="00217C7E"/>
    <w:rsid w:val="00221A1A"/>
    <w:rsid w:val="00221D20"/>
    <w:rsid w:val="002223D5"/>
    <w:rsid w:val="002226BB"/>
    <w:rsid w:val="00223062"/>
    <w:rsid w:val="00223E05"/>
    <w:rsid w:val="002258DF"/>
    <w:rsid w:val="00225A09"/>
    <w:rsid w:val="00227088"/>
    <w:rsid w:val="0022782E"/>
    <w:rsid w:val="0023031A"/>
    <w:rsid w:val="00230C2B"/>
    <w:rsid w:val="00231317"/>
    <w:rsid w:val="00231BA1"/>
    <w:rsid w:val="002328CE"/>
    <w:rsid w:val="00235112"/>
    <w:rsid w:val="00235A3B"/>
    <w:rsid w:val="00236912"/>
    <w:rsid w:val="00240AB9"/>
    <w:rsid w:val="00241083"/>
    <w:rsid w:val="002411A1"/>
    <w:rsid w:val="00241AEB"/>
    <w:rsid w:val="00242762"/>
    <w:rsid w:val="00243479"/>
    <w:rsid w:val="00243FD2"/>
    <w:rsid w:val="00244A76"/>
    <w:rsid w:val="00246180"/>
    <w:rsid w:val="002466AF"/>
    <w:rsid w:val="00246CD1"/>
    <w:rsid w:val="00246E2E"/>
    <w:rsid w:val="00247276"/>
    <w:rsid w:val="002502A7"/>
    <w:rsid w:val="00250999"/>
    <w:rsid w:val="002521CE"/>
    <w:rsid w:val="00252E20"/>
    <w:rsid w:val="00253B93"/>
    <w:rsid w:val="002545D3"/>
    <w:rsid w:val="0025570C"/>
    <w:rsid w:val="0025578E"/>
    <w:rsid w:val="00260C67"/>
    <w:rsid w:val="00261706"/>
    <w:rsid w:val="00262DF0"/>
    <w:rsid w:val="0026313B"/>
    <w:rsid w:val="00266123"/>
    <w:rsid w:val="0026613B"/>
    <w:rsid w:val="002667D1"/>
    <w:rsid w:val="00267AA8"/>
    <w:rsid w:val="002707D4"/>
    <w:rsid w:val="002716E2"/>
    <w:rsid w:val="00271E04"/>
    <w:rsid w:val="002729C3"/>
    <w:rsid w:val="0027345F"/>
    <w:rsid w:val="0027389A"/>
    <w:rsid w:val="00276255"/>
    <w:rsid w:val="00280631"/>
    <w:rsid w:val="00280808"/>
    <w:rsid w:val="00280968"/>
    <w:rsid w:val="002821E4"/>
    <w:rsid w:val="00282FF4"/>
    <w:rsid w:val="002850FA"/>
    <w:rsid w:val="002867AC"/>
    <w:rsid w:val="00287654"/>
    <w:rsid w:val="0029199A"/>
    <w:rsid w:val="0029287D"/>
    <w:rsid w:val="00293C00"/>
    <w:rsid w:val="00295F1D"/>
    <w:rsid w:val="00296241"/>
    <w:rsid w:val="00296AF8"/>
    <w:rsid w:val="002A5425"/>
    <w:rsid w:val="002A5692"/>
    <w:rsid w:val="002A5AAD"/>
    <w:rsid w:val="002A6E8D"/>
    <w:rsid w:val="002A7C4B"/>
    <w:rsid w:val="002B0FDE"/>
    <w:rsid w:val="002B16CF"/>
    <w:rsid w:val="002B1F65"/>
    <w:rsid w:val="002B2FE3"/>
    <w:rsid w:val="002B3FF1"/>
    <w:rsid w:val="002B4769"/>
    <w:rsid w:val="002B490C"/>
    <w:rsid w:val="002B5554"/>
    <w:rsid w:val="002B6030"/>
    <w:rsid w:val="002C05C6"/>
    <w:rsid w:val="002C0D9D"/>
    <w:rsid w:val="002C227A"/>
    <w:rsid w:val="002C3A4C"/>
    <w:rsid w:val="002C4104"/>
    <w:rsid w:val="002C4AE6"/>
    <w:rsid w:val="002C69B5"/>
    <w:rsid w:val="002C719C"/>
    <w:rsid w:val="002C7D73"/>
    <w:rsid w:val="002D0CBA"/>
    <w:rsid w:val="002D3228"/>
    <w:rsid w:val="002D414D"/>
    <w:rsid w:val="002D4D94"/>
    <w:rsid w:val="002D5801"/>
    <w:rsid w:val="002D6293"/>
    <w:rsid w:val="002D62D7"/>
    <w:rsid w:val="002D64AE"/>
    <w:rsid w:val="002D65E7"/>
    <w:rsid w:val="002D7703"/>
    <w:rsid w:val="002E0477"/>
    <w:rsid w:val="002E06B8"/>
    <w:rsid w:val="002E07E8"/>
    <w:rsid w:val="002E09F2"/>
    <w:rsid w:val="002E0B5C"/>
    <w:rsid w:val="002E0F39"/>
    <w:rsid w:val="002E1A03"/>
    <w:rsid w:val="002E1E02"/>
    <w:rsid w:val="002E2D7D"/>
    <w:rsid w:val="002E6580"/>
    <w:rsid w:val="002E65FB"/>
    <w:rsid w:val="002E6D51"/>
    <w:rsid w:val="002E7D09"/>
    <w:rsid w:val="002F07FF"/>
    <w:rsid w:val="002F0916"/>
    <w:rsid w:val="002F0EC2"/>
    <w:rsid w:val="002F362E"/>
    <w:rsid w:val="002F4D99"/>
    <w:rsid w:val="002F6F49"/>
    <w:rsid w:val="00300488"/>
    <w:rsid w:val="00301CDC"/>
    <w:rsid w:val="00305ED2"/>
    <w:rsid w:val="00306BA2"/>
    <w:rsid w:val="003114AE"/>
    <w:rsid w:val="00312544"/>
    <w:rsid w:val="003150BA"/>
    <w:rsid w:val="00317537"/>
    <w:rsid w:val="00317AAD"/>
    <w:rsid w:val="003207D5"/>
    <w:rsid w:val="0032090E"/>
    <w:rsid w:val="00320A6C"/>
    <w:rsid w:val="003211BE"/>
    <w:rsid w:val="00321B6F"/>
    <w:rsid w:val="00327156"/>
    <w:rsid w:val="00327182"/>
    <w:rsid w:val="00330C2E"/>
    <w:rsid w:val="00331CED"/>
    <w:rsid w:val="00331E6E"/>
    <w:rsid w:val="00332121"/>
    <w:rsid w:val="0033228D"/>
    <w:rsid w:val="00332F45"/>
    <w:rsid w:val="003339DE"/>
    <w:rsid w:val="00334FC3"/>
    <w:rsid w:val="003354D2"/>
    <w:rsid w:val="00336630"/>
    <w:rsid w:val="00337457"/>
    <w:rsid w:val="00337BA9"/>
    <w:rsid w:val="0034032F"/>
    <w:rsid w:val="00340D24"/>
    <w:rsid w:val="0034221F"/>
    <w:rsid w:val="00343714"/>
    <w:rsid w:val="00344127"/>
    <w:rsid w:val="00344C0C"/>
    <w:rsid w:val="00345E4F"/>
    <w:rsid w:val="003466E7"/>
    <w:rsid w:val="00347886"/>
    <w:rsid w:val="003502B4"/>
    <w:rsid w:val="00352B6B"/>
    <w:rsid w:val="00352B75"/>
    <w:rsid w:val="00352E44"/>
    <w:rsid w:val="003536D0"/>
    <w:rsid w:val="0035380C"/>
    <w:rsid w:val="003575DD"/>
    <w:rsid w:val="00357DE9"/>
    <w:rsid w:val="00360DBC"/>
    <w:rsid w:val="0036162F"/>
    <w:rsid w:val="00361A9D"/>
    <w:rsid w:val="00361AFA"/>
    <w:rsid w:val="00361C28"/>
    <w:rsid w:val="003635C9"/>
    <w:rsid w:val="00364616"/>
    <w:rsid w:val="003656DA"/>
    <w:rsid w:val="0036578F"/>
    <w:rsid w:val="00366026"/>
    <w:rsid w:val="00366FB6"/>
    <w:rsid w:val="003709FD"/>
    <w:rsid w:val="00371BC1"/>
    <w:rsid w:val="00371E49"/>
    <w:rsid w:val="00372297"/>
    <w:rsid w:val="00373091"/>
    <w:rsid w:val="0037342A"/>
    <w:rsid w:val="003743C9"/>
    <w:rsid w:val="00375C19"/>
    <w:rsid w:val="00375C70"/>
    <w:rsid w:val="00376DCD"/>
    <w:rsid w:val="00377211"/>
    <w:rsid w:val="00381313"/>
    <w:rsid w:val="0038196B"/>
    <w:rsid w:val="00382490"/>
    <w:rsid w:val="00382E91"/>
    <w:rsid w:val="0038305D"/>
    <w:rsid w:val="00384282"/>
    <w:rsid w:val="0038428F"/>
    <w:rsid w:val="00384E52"/>
    <w:rsid w:val="00385941"/>
    <w:rsid w:val="00386697"/>
    <w:rsid w:val="0038775B"/>
    <w:rsid w:val="003913F5"/>
    <w:rsid w:val="003915CA"/>
    <w:rsid w:val="0039492A"/>
    <w:rsid w:val="003956D1"/>
    <w:rsid w:val="00395B21"/>
    <w:rsid w:val="0039653A"/>
    <w:rsid w:val="003968CD"/>
    <w:rsid w:val="003969EE"/>
    <w:rsid w:val="003A0F46"/>
    <w:rsid w:val="003A1168"/>
    <w:rsid w:val="003A210E"/>
    <w:rsid w:val="003B092E"/>
    <w:rsid w:val="003B0CCE"/>
    <w:rsid w:val="003B0EBD"/>
    <w:rsid w:val="003B4DBB"/>
    <w:rsid w:val="003B58BC"/>
    <w:rsid w:val="003B6744"/>
    <w:rsid w:val="003B6DFF"/>
    <w:rsid w:val="003B7EE1"/>
    <w:rsid w:val="003C056F"/>
    <w:rsid w:val="003C0DD7"/>
    <w:rsid w:val="003C208F"/>
    <w:rsid w:val="003C49A5"/>
    <w:rsid w:val="003C5C4C"/>
    <w:rsid w:val="003C6C45"/>
    <w:rsid w:val="003D0146"/>
    <w:rsid w:val="003D1A0C"/>
    <w:rsid w:val="003D3F2E"/>
    <w:rsid w:val="003D66FE"/>
    <w:rsid w:val="003E3366"/>
    <w:rsid w:val="003E368F"/>
    <w:rsid w:val="003E4603"/>
    <w:rsid w:val="003E53BD"/>
    <w:rsid w:val="003F127A"/>
    <w:rsid w:val="003F30E3"/>
    <w:rsid w:val="003F3FAA"/>
    <w:rsid w:val="003F58FD"/>
    <w:rsid w:val="003F6226"/>
    <w:rsid w:val="003F7236"/>
    <w:rsid w:val="003F73C8"/>
    <w:rsid w:val="003F757D"/>
    <w:rsid w:val="0040008C"/>
    <w:rsid w:val="00401B5C"/>
    <w:rsid w:val="0040264E"/>
    <w:rsid w:val="00402B4A"/>
    <w:rsid w:val="00402C50"/>
    <w:rsid w:val="00404306"/>
    <w:rsid w:val="00404405"/>
    <w:rsid w:val="00405630"/>
    <w:rsid w:val="00406419"/>
    <w:rsid w:val="004065E7"/>
    <w:rsid w:val="0040666C"/>
    <w:rsid w:val="00406889"/>
    <w:rsid w:val="00407837"/>
    <w:rsid w:val="00407F3B"/>
    <w:rsid w:val="0041042D"/>
    <w:rsid w:val="00410E9D"/>
    <w:rsid w:val="00411B23"/>
    <w:rsid w:val="0041369E"/>
    <w:rsid w:val="00413870"/>
    <w:rsid w:val="00416914"/>
    <w:rsid w:val="00416B49"/>
    <w:rsid w:val="00416C81"/>
    <w:rsid w:val="004177B6"/>
    <w:rsid w:val="00420CC9"/>
    <w:rsid w:val="0042143E"/>
    <w:rsid w:val="00422A46"/>
    <w:rsid w:val="004237EC"/>
    <w:rsid w:val="00426392"/>
    <w:rsid w:val="00426B48"/>
    <w:rsid w:val="00427703"/>
    <w:rsid w:val="004311C7"/>
    <w:rsid w:val="0043174C"/>
    <w:rsid w:val="00431A5A"/>
    <w:rsid w:val="004346F5"/>
    <w:rsid w:val="004351CA"/>
    <w:rsid w:val="004355FB"/>
    <w:rsid w:val="00440883"/>
    <w:rsid w:val="00440898"/>
    <w:rsid w:val="00440B37"/>
    <w:rsid w:val="00440ECF"/>
    <w:rsid w:val="0044326E"/>
    <w:rsid w:val="00444CF5"/>
    <w:rsid w:val="004456F1"/>
    <w:rsid w:val="00447428"/>
    <w:rsid w:val="004508E4"/>
    <w:rsid w:val="00450B02"/>
    <w:rsid w:val="0045217B"/>
    <w:rsid w:val="00452E0B"/>
    <w:rsid w:val="00453168"/>
    <w:rsid w:val="00453211"/>
    <w:rsid w:val="004534C4"/>
    <w:rsid w:val="00454110"/>
    <w:rsid w:val="004556D3"/>
    <w:rsid w:val="00455CF5"/>
    <w:rsid w:val="00456D74"/>
    <w:rsid w:val="00457A03"/>
    <w:rsid w:val="004608D8"/>
    <w:rsid w:val="0046132C"/>
    <w:rsid w:val="00461806"/>
    <w:rsid w:val="00462BAE"/>
    <w:rsid w:val="00462DEF"/>
    <w:rsid w:val="00463B00"/>
    <w:rsid w:val="004660CA"/>
    <w:rsid w:val="00467990"/>
    <w:rsid w:val="00467B4C"/>
    <w:rsid w:val="00467EFC"/>
    <w:rsid w:val="004703F4"/>
    <w:rsid w:val="004720EF"/>
    <w:rsid w:val="004737FA"/>
    <w:rsid w:val="00474213"/>
    <w:rsid w:val="00475D59"/>
    <w:rsid w:val="00476F47"/>
    <w:rsid w:val="0047799D"/>
    <w:rsid w:val="004823AC"/>
    <w:rsid w:val="0048384B"/>
    <w:rsid w:val="00483F70"/>
    <w:rsid w:val="00483FE1"/>
    <w:rsid w:val="004850C9"/>
    <w:rsid w:val="00485AE7"/>
    <w:rsid w:val="00486199"/>
    <w:rsid w:val="004861CD"/>
    <w:rsid w:val="004868D9"/>
    <w:rsid w:val="004876A6"/>
    <w:rsid w:val="0049217F"/>
    <w:rsid w:val="004925EF"/>
    <w:rsid w:val="004929A2"/>
    <w:rsid w:val="00492CD6"/>
    <w:rsid w:val="00492D20"/>
    <w:rsid w:val="004930F2"/>
    <w:rsid w:val="00493189"/>
    <w:rsid w:val="0049412D"/>
    <w:rsid w:val="00495F66"/>
    <w:rsid w:val="0049649C"/>
    <w:rsid w:val="00496BFB"/>
    <w:rsid w:val="004970D2"/>
    <w:rsid w:val="004A18CD"/>
    <w:rsid w:val="004A2FEA"/>
    <w:rsid w:val="004A4125"/>
    <w:rsid w:val="004A4D69"/>
    <w:rsid w:val="004A617E"/>
    <w:rsid w:val="004A7DD7"/>
    <w:rsid w:val="004B0376"/>
    <w:rsid w:val="004B0426"/>
    <w:rsid w:val="004B27D7"/>
    <w:rsid w:val="004B468E"/>
    <w:rsid w:val="004B5925"/>
    <w:rsid w:val="004B5A97"/>
    <w:rsid w:val="004B5D78"/>
    <w:rsid w:val="004B650F"/>
    <w:rsid w:val="004B6D95"/>
    <w:rsid w:val="004B6FCE"/>
    <w:rsid w:val="004B701B"/>
    <w:rsid w:val="004C0734"/>
    <w:rsid w:val="004C0830"/>
    <w:rsid w:val="004C2DE5"/>
    <w:rsid w:val="004C33B3"/>
    <w:rsid w:val="004C4CFC"/>
    <w:rsid w:val="004C613E"/>
    <w:rsid w:val="004C6E70"/>
    <w:rsid w:val="004C6EA6"/>
    <w:rsid w:val="004D13CF"/>
    <w:rsid w:val="004D1E32"/>
    <w:rsid w:val="004D2C5D"/>
    <w:rsid w:val="004D4862"/>
    <w:rsid w:val="004D4BA8"/>
    <w:rsid w:val="004D4CC7"/>
    <w:rsid w:val="004D606E"/>
    <w:rsid w:val="004D7088"/>
    <w:rsid w:val="004D783F"/>
    <w:rsid w:val="004E060C"/>
    <w:rsid w:val="004E5204"/>
    <w:rsid w:val="004E552B"/>
    <w:rsid w:val="004E5953"/>
    <w:rsid w:val="004E78D7"/>
    <w:rsid w:val="004F097C"/>
    <w:rsid w:val="004F202B"/>
    <w:rsid w:val="004F2978"/>
    <w:rsid w:val="004F2BAC"/>
    <w:rsid w:val="004F2C04"/>
    <w:rsid w:val="004F5549"/>
    <w:rsid w:val="004F555C"/>
    <w:rsid w:val="004F662B"/>
    <w:rsid w:val="004F6B67"/>
    <w:rsid w:val="004F6C1D"/>
    <w:rsid w:val="004F7090"/>
    <w:rsid w:val="004F728A"/>
    <w:rsid w:val="004F77B1"/>
    <w:rsid w:val="00500C95"/>
    <w:rsid w:val="00501AB0"/>
    <w:rsid w:val="005030ED"/>
    <w:rsid w:val="00503773"/>
    <w:rsid w:val="005040B8"/>
    <w:rsid w:val="00504553"/>
    <w:rsid w:val="00510F19"/>
    <w:rsid w:val="005111FC"/>
    <w:rsid w:val="00511560"/>
    <w:rsid w:val="005118F8"/>
    <w:rsid w:val="0051260E"/>
    <w:rsid w:val="00513781"/>
    <w:rsid w:val="0051421E"/>
    <w:rsid w:val="005150ED"/>
    <w:rsid w:val="0051512C"/>
    <w:rsid w:val="0051577D"/>
    <w:rsid w:val="00521B7A"/>
    <w:rsid w:val="005223B2"/>
    <w:rsid w:val="00522BAD"/>
    <w:rsid w:val="005243DA"/>
    <w:rsid w:val="005258B9"/>
    <w:rsid w:val="00525913"/>
    <w:rsid w:val="00525BF9"/>
    <w:rsid w:val="00526872"/>
    <w:rsid w:val="005305AF"/>
    <w:rsid w:val="0053175F"/>
    <w:rsid w:val="00531CAA"/>
    <w:rsid w:val="0053261D"/>
    <w:rsid w:val="00533160"/>
    <w:rsid w:val="0053433F"/>
    <w:rsid w:val="00535FC1"/>
    <w:rsid w:val="00536303"/>
    <w:rsid w:val="00540C2E"/>
    <w:rsid w:val="0054195B"/>
    <w:rsid w:val="0054216A"/>
    <w:rsid w:val="00542B6F"/>
    <w:rsid w:val="00542C98"/>
    <w:rsid w:val="00543A74"/>
    <w:rsid w:val="00546FA0"/>
    <w:rsid w:val="005471FD"/>
    <w:rsid w:val="005479EC"/>
    <w:rsid w:val="005504D4"/>
    <w:rsid w:val="00551E18"/>
    <w:rsid w:val="00554BB8"/>
    <w:rsid w:val="00554DFF"/>
    <w:rsid w:val="00555B4D"/>
    <w:rsid w:val="00556D5E"/>
    <w:rsid w:val="00557934"/>
    <w:rsid w:val="00557E0B"/>
    <w:rsid w:val="00560A33"/>
    <w:rsid w:val="005627E8"/>
    <w:rsid w:val="0056605D"/>
    <w:rsid w:val="005728B8"/>
    <w:rsid w:val="00573B86"/>
    <w:rsid w:val="005743C1"/>
    <w:rsid w:val="00575AFC"/>
    <w:rsid w:val="00581EE1"/>
    <w:rsid w:val="00583BA0"/>
    <w:rsid w:val="00584F28"/>
    <w:rsid w:val="005908B3"/>
    <w:rsid w:val="00591804"/>
    <w:rsid w:val="00596F8D"/>
    <w:rsid w:val="00597D62"/>
    <w:rsid w:val="005A05FC"/>
    <w:rsid w:val="005A0F81"/>
    <w:rsid w:val="005A203E"/>
    <w:rsid w:val="005A29CF"/>
    <w:rsid w:val="005A3D44"/>
    <w:rsid w:val="005A3DF1"/>
    <w:rsid w:val="005A4F8A"/>
    <w:rsid w:val="005A589A"/>
    <w:rsid w:val="005A62B9"/>
    <w:rsid w:val="005A6F13"/>
    <w:rsid w:val="005A7BA4"/>
    <w:rsid w:val="005B02F0"/>
    <w:rsid w:val="005B0FDB"/>
    <w:rsid w:val="005B14DE"/>
    <w:rsid w:val="005B1AEB"/>
    <w:rsid w:val="005B1F79"/>
    <w:rsid w:val="005B363C"/>
    <w:rsid w:val="005B5999"/>
    <w:rsid w:val="005B6671"/>
    <w:rsid w:val="005C047C"/>
    <w:rsid w:val="005C0B99"/>
    <w:rsid w:val="005C33E3"/>
    <w:rsid w:val="005C57E6"/>
    <w:rsid w:val="005C5AF1"/>
    <w:rsid w:val="005C630A"/>
    <w:rsid w:val="005C6568"/>
    <w:rsid w:val="005D0A04"/>
    <w:rsid w:val="005D0DB4"/>
    <w:rsid w:val="005D0F28"/>
    <w:rsid w:val="005D27F9"/>
    <w:rsid w:val="005D3021"/>
    <w:rsid w:val="005D450A"/>
    <w:rsid w:val="005D46B0"/>
    <w:rsid w:val="005D4D4F"/>
    <w:rsid w:val="005D6031"/>
    <w:rsid w:val="005E052A"/>
    <w:rsid w:val="005E0C1C"/>
    <w:rsid w:val="005E12FB"/>
    <w:rsid w:val="005E4639"/>
    <w:rsid w:val="005E510D"/>
    <w:rsid w:val="005E599C"/>
    <w:rsid w:val="005E7B96"/>
    <w:rsid w:val="005F0764"/>
    <w:rsid w:val="005F3625"/>
    <w:rsid w:val="005F380F"/>
    <w:rsid w:val="005F42CA"/>
    <w:rsid w:val="005F49C7"/>
    <w:rsid w:val="005F6D10"/>
    <w:rsid w:val="0060050C"/>
    <w:rsid w:val="00602E1B"/>
    <w:rsid w:val="0060311C"/>
    <w:rsid w:val="006042B8"/>
    <w:rsid w:val="00607408"/>
    <w:rsid w:val="0061037D"/>
    <w:rsid w:val="00610A47"/>
    <w:rsid w:val="00612028"/>
    <w:rsid w:val="006137F3"/>
    <w:rsid w:val="006145D8"/>
    <w:rsid w:val="00615229"/>
    <w:rsid w:val="00615A26"/>
    <w:rsid w:val="00616A22"/>
    <w:rsid w:val="00616D7E"/>
    <w:rsid w:val="00616F6D"/>
    <w:rsid w:val="00620D8C"/>
    <w:rsid w:val="00622EAB"/>
    <w:rsid w:val="006233C0"/>
    <w:rsid w:val="0062519B"/>
    <w:rsid w:val="00626EA4"/>
    <w:rsid w:val="00627310"/>
    <w:rsid w:val="00627425"/>
    <w:rsid w:val="00627518"/>
    <w:rsid w:val="006278AF"/>
    <w:rsid w:val="006306EC"/>
    <w:rsid w:val="00630A9D"/>
    <w:rsid w:val="006319A6"/>
    <w:rsid w:val="00632A16"/>
    <w:rsid w:val="00632EBA"/>
    <w:rsid w:val="006331BE"/>
    <w:rsid w:val="006348CC"/>
    <w:rsid w:val="00640821"/>
    <w:rsid w:val="006426DE"/>
    <w:rsid w:val="00644140"/>
    <w:rsid w:val="00644A93"/>
    <w:rsid w:val="0064605F"/>
    <w:rsid w:val="00646EDD"/>
    <w:rsid w:val="00646F9E"/>
    <w:rsid w:val="00651C61"/>
    <w:rsid w:val="006571EC"/>
    <w:rsid w:val="00660D0C"/>
    <w:rsid w:val="006611B5"/>
    <w:rsid w:val="006638AB"/>
    <w:rsid w:val="006642FF"/>
    <w:rsid w:val="00665296"/>
    <w:rsid w:val="00665BFE"/>
    <w:rsid w:val="00666F4E"/>
    <w:rsid w:val="0067145E"/>
    <w:rsid w:val="00671636"/>
    <w:rsid w:val="006726EF"/>
    <w:rsid w:val="00673C3E"/>
    <w:rsid w:val="00673EF4"/>
    <w:rsid w:val="00675028"/>
    <w:rsid w:val="00675D34"/>
    <w:rsid w:val="00675E68"/>
    <w:rsid w:val="00676E68"/>
    <w:rsid w:val="00677826"/>
    <w:rsid w:val="00680F8A"/>
    <w:rsid w:val="0068191D"/>
    <w:rsid w:val="00682A95"/>
    <w:rsid w:val="006838BC"/>
    <w:rsid w:val="00683A02"/>
    <w:rsid w:val="00686C8D"/>
    <w:rsid w:val="00687171"/>
    <w:rsid w:val="00690027"/>
    <w:rsid w:val="00691F64"/>
    <w:rsid w:val="00692F7C"/>
    <w:rsid w:val="00694462"/>
    <w:rsid w:val="0069624B"/>
    <w:rsid w:val="00696F8A"/>
    <w:rsid w:val="006A0EFC"/>
    <w:rsid w:val="006A13B7"/>
    <w:rsid w:val="006A2AAE"/>
    <w:rsid w:val="006A46C1"/>
    <w:rsid w:val="006A4953"/>
    <w:rsid w:val="006A6208"/>
    <w:rsid w:val="006A62CF"/>
    <w:rsid w:val="006A7223"/>
    <w:rsid w:val="006A7B23"/>
    <w:rsid w:val="006B037C"/>
    <w:rsid w:val="006B2D71"/>
    <w:rsid w:val="006B532D"/>
    <w:rsid w:val="006B6168"/>
    <w:rsid w:val="006B7541"/>
    <w:rsid w:val="006C0F95"/>
    <w:rsid w:val="006C0FC9"/>
    <w:rsid w:val="006C28A2"/>
    <w:rsid w:val="006C2DFA"/>
    <w:rsid w:val="006C3624"/>
    <w:rsid w:val="006C4A1C"/>
    <w:rsid w:val="006C6D2A"/>
    <w:rsid w:val="006C715D"/>
    <w:rsid w:val="006D03F1"/>
    <w:rsid w:val="006D0B50"/>
    <w:rsid w:val="006D1065"/>
    <w:rsid w:val="006D117D"/>
    <w:rsid w:val="006D234A"/>
    <w:rsid w:val="006D3C69"/>
    <w:rsid w:val="006D4F4D"/>
    <w:rsid w:val="006D57FE"/>
    <w:rsid w:val="006D5FA9"/>
    <w:rsid w:val="006D66FF"/>
    <w:rsid w:val="006D746B"/>
    <w:rsid w:val="006D7D2E"/>
    <w:rsid w:val="006E02E1"/>
    <w:rsid w:val="006E0722"/>
    <w:rsid w:val="006E0DCB"/>
    <w:rsid w:val="006E2089"/>
    <w:rsid w:val="006E2D92"/>
    <w:rsid w:val="006E3493"/>
    <w:rsid w:val="006E4BA8"/>
    <w:rsid w:val="006E54E3"/>
    <w:rsid w:val="006E6272"/>
    <w:rsid w:val="006E6349"/>
    <w:rsid w:val="006F37E4"/>
    <w:rsid w:val="006F4E42"/>
    <w:rsid w:val="006F5E67"/>
    <w:rsid w:val="006F6F37"/>
    <w:rsid w:val="007021DC"/>
    <w:rsid w:val="0070244E"/>
    <w:rsid w:val="00702657"/>
    <w:rsid w:val="00702EBF"/>
    <w:rsid w:val="0070502A"/>
    <w:rsid w:val="00713CE1"/>
    <w:rsid w:val="00714C83"/>
    <w:rsid w:val="00714EB2"/>
    <w:rsid w:val="00717B4C"/>
    <w:rsid w:val="00720BEC"/>
    <w:rsid w:val="00721074"/>
    <w:rsid w:val="00721FE6"/>
    <w:rsid w:val="007221D4"/>
    <w:rsid w:val="00722425"/>
    <w:rsid w:val="00723590"/>
    <w:rsid w:val="00723EE1"/>
    <w:rsid w:val="00724BA5"/>
    <w:rsid w:val="00724C43"/>
    <w:rsid w:val="007275AF"/>
    <w:rsid w:val="00732AE0"/>
    <w:rsid w:val="00732CB0"/>
    <w:rsid w:val="00732F95"/>
    <w:rsid w:val="00734D16"/>
    <w:rsid w:val="00735AE1"/>
    <w:rsid w:val="00735C62"/>
    <w:rsid w:val="00737A5D"/>
    <w:rsid w:val="00740EE6"/>
    <w:rsid w:val="00742325"/>
    <w:rsid w:val="00742A2B"/>
    <w:rsid w:val="0074592F"/>
    <w:rsid w:val="00747255"/>
    <w:rsid w:val="007474FD"/>
    <w:rsid w:val="0074793B"/>
    <w:rsid w:val="00750DAD"/>
    <w:rsid w:val="0075367F"/>
    <w:rsid w:val="00754769"/>
    <w:rsid w:val="00755492"/>
    <w:rsid w:val="007558D3"/>
    <w:rsid w:val="00755E6D"/>
    <w:rsid w:val="00756FD2"/>
    <w:rsid w:val="00762C36"/>
    <w:rsid w:val="00763417"/>
    <w:rsid w:val="007650C5"/>
    <w:rsid w:val="007659A5"/>
    <w:rsid w:val="00765A65"/>
    <w:rsid w:val="00765A84"/>
    <w:rsid w:val="00765AC1"/>
    <w:rsid w:val="00765C03"/>
    <w:rsid w:val="007671A2"/>
    <w:rsid w:val="00767793"/>
    <w:rsid w:val="00767A76"/>
    <w:rsid w:val="007724E7"/>
    <w:rsid w:val="00772DD1"/>
    <w:rsid w:val="00777A66"/>
    <w:rsid w:val="00777A9E"/>
    <w:rsid w:val="00780B19"/>
    <w:rsid w:val="00781207"/>
    <w:rsid w:val="0078193A"/>
    <w:rsid w:val="00784CC2"/>
    <w:rsid w:val="00784F27"/>
    <w:rsid w:val="00786E4F"/>
    <w:rsid w:val="00787E22"/>
    <w:rsid w:val="00790742"/>
    <w:rsid w:val="007915D6"/>
    <w:rsid w:val="007927F6"/>
    <w:rsid w:val="00792DBE"/>
    <w:rsid w:val="007A1826"/>
    <w:rsid w:val="007A1C31"/>
    <w:rsid w:val="007A2B4D"/>
    <w:rsid w:val="007A311C"/>
    <w:rsid w:val="007A4B0D"/>
    <w:rsid w:val="007A4DD5"/>
    <w:rsid w:val="007A5340"/>
    <w:rsid w:val="007A5E25"/>
    <w:rsid w:val="007A7C5A"/>
    <w:rsid w:val="007B0519"/>
    <w:rsid w:val="007B15E1"/>
    <w:rsid w:val="007B18B5"/>
    <w:rsid w:val="007B1CC1"/>
    <w:rsid w:val="007B3C71"/>
    <w:rsid w:val="007B3E0B"/>
    <w:rsid w:val="007B48EF"/>
    <w:rsid w:val="007B4C78"/>
    <w:rsid w:val="007B5ADC"/>
    <w:rsid w:val="007B7ACC"/>
    <w:rsid w:val="007C08B4"/>
    <w:rsid w:val="007C0AE1"/>
    <w:rsid w:val="007C0F72"/>
    <w:rsid w:val="007C1A2B"/>
    <w:rsid w:val="007C214E"/>
    <w:rsid w:val="007C2671"/>
    <w:rsid w:val="007C33A2"/>
    <w:rsid w:val="007C3B32"/>
    <w:rsid w:val="007C42BB"/>
    <w:rsid w:val="007C5196"/>
    <w:rsid w:val="007C5B79"/>
    <w:rsid w:val="007C6A65"/>
    <w:rsid w:val="007D1742"/>
    <w:rsid w:val="007D1CF5"/>
    <w:rsid w:val="007D2F44"/>
    <w:rsid w:val="007D312B"/>
    <w:rsid w:val="007D4186"/>
    <w:rsid w:val="007D4CBE"/>
    <w:rsid w:val="007D6CEC"/>
    <w:rsid w:val="007D7757"/>
    <w:rsid w:val="007E061C"/>
    <w:rsid w:val="007E0CE7"/>
    <w:rsid w:val="007E0FE0"/>
    <w:rsid w:val="007E2139"/>
    <w:rsid w:val="007E3651"/>
    <w:rsid w:val="007E50AE"/>
    <w:rsid w:val="007E5B6B"/>
    <w:rsid w:val="007E6067"/>
    <w:rsid w:val="007E686F"/>
    <w:rsid w:val="007E7580"/>
    <w:rsid w:val="007E7E21"/>
    <w:rsid w:val="007F1332"/>
    <w:rsid w:val="007F1491"/>
    <w:rsid w:val="007F1E28"/>
    <w:rsid w:val="007F312D"/>
    <w:rsid w:val="007F37AD"/>
    <w:rsid w:val="007F3A38"/>
    <w:rsid w:val="007F3CB5"/>
    <w:rsid w:val="007F70CD"/>
    <w:rsid w:val="007F7452"/>
    <w:rsid w:val="00801AE9"/>
    <w:rsid w:val="00801D39"/>
    <w:rsid w:val="0080201D"/>
    <w:rsid w:val="00802193"/>
    <w:rsid w:val="00802E72"/>
    <w:rsid w:val="00803364"/>
    <w:rsid w:val="00803802"/>
    <w:rsid w:val="00803A7A"/>
    <w:rsid w:val="0080411E"/>
    <w:rsid w:val="0080591F"/>
    <w:rsid w:val="00807D28"/>
    <w:rsid w:val="00810BE5"/>
    <w:rsid w:val="0081110B"/>
    <w:rsid w:val="00811C7E"/>
    <w:rsid w:val="00813BD1"/>
    <w:rsid w:val="00815020"/>
    <w:rsid w:val="0081612C"/>
    <w:rsid w:val="00816B43"/>
    <w:rsid w:val="00817D7C"/>
    <w:rsid w:val="00820113"/>
    <w:rsid w:val="00820FF4"/>
    <w:rsid w:val="00822810"/>
    <w:rsid w:val="00824BBA"/>
    <w:rsid w:val="00825E7F"/>
    <w:rsid w:val="00825F4E"/>
    <w:rsid w:val="008264C1"/>
    <w:rsid w:val="00826C03"/>
    <w:rsid w:val="008272D6"/>
    <w:rsid w:val="00827C40"/>
    <w:rsid w:val="008320B7"/>
    <w:rsid w:val="008328F0"/>
    <w:rsid w:val="008339D1"/>
    <w:rsid w:val="0083426B"/>
    <w:rsid w:val="00834527"/>
    <w:rsid w:val="008348E5"/>
    <w:rsid w:val="008356F8"/>
    <w:rsid w:val="0083675B"/>
    <w:rsid w:val="0084066B"/>
    <w:rsid w:val="00840B96"/>
    <w:rsid w:val="008422BD"/>
    <w:rsid w:val="00842533"/>
    <w:rsid w:val="00842D75"/>
    <w:rsid w:val="0084387A"/>
    <w:rsid w:val="00844726"/>
    <w:rsid w:val="00845273"/>
    <w:rsid w:val="00851F5B"/>
    <w:rsid w:val="00852761"/>
    <w:rsid w:val="00852B45"/>
    <w:rsid w:val="00853B7D"/>
    <w:rsid w:val="0085539E"/>
    <w:rsid w:val="00855E43"/>
    <w:rsid w:val="00855FE7"/>
    <w:rsid w:val="008562D8"/>
    <w:rsid w:val="0086006E"/>
    <w:rsid w:val="0086166B"/>
    <w:rsid w:val="00863C7B"/>
    <w:rsid w:val="008649C2"/>
    <w:rsid w:val="008653F8"/>
    <w:rsid w:val="00866947"/>
    <w:rsid w:val="00866B62"/>
    <w:rsid w:val="00866B88"/>
    <w:rsid w:val="00870BCD"/>
    <w:rsid w:val="008721E9"/>
    <w:rsid w:val="00877079"/>
    <w:rsid w:val="008774C3"/>
    <w:rsid w:val="0087799A"/>
    <w:rsid w:val="00877C14"/>
    <w:rsid w:val="00877DF4"/>
    <w:rsid w:val="0088073C"/>
    <w:rsid w:val="00880C3E"/>
    <w:rsid w:val="0088152B"/>
    <w:rsid w:val="00881EF0"/>
    <w:rsid w:val="00882E40"/>
    <w:rsid w:val="0088463A"/>
    <w:rsid w:val="008855D4"/>
    <w:rsid w:val="008856F0"/>
    <w:rsid w:val="00885B4F"/>
    <w:rsid w:val="008871AE"/>
    <w:rsid w:val="008907A5"/>
    <w:rsid w:val="008941D2"/>
    <w:rsid w:val="008963E9"/>
    <w:rsid w:val="008A1B13"/>
    <w:rsid w:val="008A1B9B"/>
    <w:rsid w:val="008A5747"/>
    <w:rsid w:val="008B00CE"/>
    <w:rsid w:val="008B08DD"/>
    <w:rsid w:val="008B272C"/>
    <w:rsid w:val="008B4071"/>
    <w:rsid w:val="008B419B"/>
    <w:rsid w:val="008B4C80"/>
    <w:rsid w:val="008C06FB"/>
    <w:rsid w:val="008C0785"/>
    <w:rsid w:val="008C0DE0"/>
    <w:rsid w:val="008C1945"/>
    <w:rsid w:val="008C2380"/>
    <w:rsid w:val="008C2C64"/>
    <w:rsid w:val="008C39DD"/>
    <w:rsid w:val="008C672A"/>
    <w:rsid w:val="008C689B"/>
    <w:rsid w:val="008C6F72"/>
    <w:rsid w:val="008C79B4"/>
    <w:rsid w:val="008D0834"/>
    <w:rsid w:val="008D2487"/>
    <w:rsid w:val="008D486C"/>
    <w:rsid w:val="008D4AF4"/>
    <w:rsid w:val="008D4B54"/>
    <w:rsid w:val="008D5CAD"/>
    <w:rsid w:val="008D6A75"/>
    <w:rsid w:val="008E19B3"/>
    <w:rsid w:val="008E1ACE"/>
    <w:rsid w:val="008E1F02"/>
    <w:rsid w:val="008E3142"/>
    <w:rsid w:val="008E3A2B"/>
    <w:rsid w:val="008E5536"/>
    <w:rsid w:val="008E571A"/>
    <w:rsid w:val="008E5B52"/>
    <w:rsid w:val="008E78A3"/>
    <w:rsid w:val="008E7A59"/>
    <w:rsid w:val="008F0D76"/>
    <w:rsid w:val="008F1786"/>
    <w:rsid w:val="008F1A82"/>
    <w:rsid w:val="008F26F0"/>
    <w:rsid w:val="008F3A96"/>
    <w:rsid w:val="008F40C3"/>
    <w:rsid w:val="008F4E53"/>
    <w:rsid w:val="008F5050"/>
    <w:rsid w:val="008F58EC"/>
    <w:rsid w:val="008F6259"/>
    <w:rsid w:val="008F6677"/>
    <w:rsid w:val="00901667"/>
    <w:rsid w:val="009053CE"/>
    <w:rsid w:val="00907B24"/>
    <w:rsid w:val="00910CF7"/>
    <w:rsid w:val="00911D3F"/>
    <w:rsid w:val="00911ED8"/>
    <w:rsid w:val="009123C1"/>
    <w:rsid w:val="00912D63"/>
    <w:rsid w:val="00913321"/>
    <w:rsid w:val="00913D48"/>
    <w:rsid w:val="00913F1A"/>
    <w:rsid w:val="00914399"/>
    <w:rsid w:val="00917049"/>
    <w:rsid w:val="00917296"/>
    <w:rsid w:val="009177A5"/>
    <w:rsid w:val="009202F8"/>
    <w:rsid w:val="009203DA"/>
    <w:rsid w:val="009209F5"/>
    <w:rsid w:val="0092107E"/>
    <w:rsid w:val="0092119E"/>
    <w:rsid w:val="009228D3"/>
    <w:rsid w:val="00923C93"/>
    <w:rsid w:val="00926183"/>
    <w:rsid w:val="009262EC"/>
    <w:rsid w:val="00926516"/>
    <w:rsid w:val="00926E32"/>
    <w:rsid w:val="00930074"/>
    <w:rsid w:val="009325AD"/>
    <w:rsid w:val="00932808"/>
    <w:rsid w:val="00933BAB"/>
    <w:rsid w:val="00933BBC"/>
    <w:rsid w:val="00933C86"/>
    <w:rsid w:val="00935092"/>
    <w:rsid w:val="00935504"/>
    <w:rsid w:val="00935BC3"/>
    <w:rsid w:val="00935C66"/>
    <w:rsid w:val="00941A92"/>
    <w:rsid w:val="00941FB4"/>
    <w:rsid w:val="00942887"/>
    <w:rsid w:val="0094302D"/>
    <w:rsid w:val="00943787"/>
    <w:rsid w:val="009438D6"/>
    <w:rsid w:val="0094433F"/>
    <w:rsid w:val="00944DE2"/>
    <w:rsid w:val="00947260"/>
    <w:rsid w:val="00947AD4"/>
    <w:rsid w:val="009507AB"/>
    <w:rsid w:val="0095215D"/>
    <w:rsid w:val="009528AC"/>
    <w:rsid w:val="00952A68"/>
    <w:rsid w:val="0095463C"/>
    <w:rsid w:val="00954844"/>
    <w:rsid w:val="00954960"/>
    <w:rsid w:val="0095672F"/>
    <w:rsid w:val="00956815"/>
    <w:rsid w:val="0095726F"/>
    <w:rsid w:val="00957BC7"/>
    <w:rsid w:val="00957D75"/>
    <w:rsid w:val="00957DA6"/>
    <w:rsid w:val="00960542"/>
    <w:rsid w:val="00960963"/>
    <w:rsid w:val="009617B3"/>
    <w:rsid w:val="009626BB"/>
    <w:rsid w:val="0096376B"/>
    <w:rsid w:val="00963BC1"/>
    <w:rsid w:val="00965511"/>
    <w:rsid w:val="00966A49"/>
    <w:rsid w:val="009679EA"/>
    <w:rsid w:val="00970E38"/>
    <w:rsid w:val="009715FF"/>
    <w:rsid w:val="009717CC"/>
    <w:rsid w:val="00972C3F"/>
    <w:rsid w:val="009745AF"/>
    <w:rsid w:val="009763FE"/>
    <w:rsid w:val="00977984"/>
    <w:rsid w:val="009804DA"/>
    <w:rsid w:val="0098255A"/>
    <w:rsid w:val="0098372F"/>
    <w:rsid w:val="00984F11"/>
    <w:rsid w:val="0098577A"/>
    <w:rsid w:val="009873AE"/>
    <w:rsid w:val="00987424"/>
    <w:rsid w:val="009877ED"/>
    <w:rsid w:val="009879F0"/>
    <w:rsid w:val="00990589"/>
    <w:rsid w:val="009927A4"/>
    <w:rsid w:val="0099548B"/>
    <w:rsid w:val="00995BBF"/>
    <w:rsid w:val="009965E0"/>
    <w:rsid w:val="009965FF"/>
    <w:rsid w:val="00996DCC"/>
    <w:rsid w:val="009A0629"/>
    <w:rsid w:val="009A09E7"/>
    <w:rsid w:val="009A0AC5"/>
    <w:rsid w:val="009A135C"/>
    <w:rsid w:val="009A23BB"/>
    <w:rsid w:val="009A3131"/>
    <w:rsid w:val="009A4284"/>
    <w:rsid w:val="009A6269"/>
    <w:rsid w:val="009A676B"/>
    <w:rsid w:val="009B36F4"/>
    <w:rsid w:val="009B3A30"/>
    <w:rsid w:val="009B4E40"/>
    <w:rsid w:val="009B6666"/>
    <w:rsid w:val="009B6AE4"/>
    <w:rsid w:val="009C09EC"/>
    <w:rsid w:val="009C1BF7"/>
    <w:rsid w:val="009C2299"/>
    <w:rsid w:val="009C2C0D"/>
    <w:rsid w:val="009C2EAC"/>
    <w:rsid w:val="009C4796"/>
    <w:rsid w:val="009C5E32"/>
    <w:rsid w:val="009C66A6"/>
    <w:rsid w:val="009C698A"/>
    <w:rsid w:val="009C6BA7"/>
    <w:rsid w:val="009C7CEC"/>
    <w:rsid w:val="009D07B5"/>
    <w:rsid w:val="009D1012"/>
    <w:rsid w:val="009D188B"/>
    <w:rsid w:val="009D2CAA"/>
    <w:rsid w:val="009D342B"/>
    <w:rsid w:val="009D4172"/>
    <w:rsid w:val="009D55A3"/>
    <w:rsid w:val="009D5A23"/>
    <w:rsid w:val="009D7CC2"/>
    <w:rsid w:val="009D7FD2"/>
    <w:rsid w:val="009E158A"/>
    <w:rsid w:val="009E40B2"/>
    <w:rsid w:val="009F0F2A"/>
    <w:rsid w:val="009F31D7"/>
    <w:rsid w:val="009F3479"/>
    <w:rsid w:val="009F4E30"/>
    <w:rsid w:val="009F5114"/>
    <w:rsid w:val="009F58B5"/>
    <w:rsid w:val="009F732F"/>
    <w:rsid w:val="00A00571"/>
    <w:rsid w:val="00A017E7"/>
    <w:rsid w:val="00A03AB9"/>
    <w:rsid w:val="00A052A8"/>
    <w:rsid w:val="00A07238"/>
    <w:rsid w:val="00A10DEA"/>
    <w:rsid w:val="00A10EB6"/>
    <w:rsid w:val="00A11A0D"/>
    <w:rsid w:val="00A13440"/>
    <w:rsid w:val="00A15C80"/>
    <w:rsid w:val="00A208FC"/>
    <w:rsid w:val="00A20D00"/>
    <w:rsid w:val="00A21741"/>
    <w:rsid w:val="00A21745"/>
    <w:rsid w:val="00A224EB"/>
    <w:rsid w:val="00A23A5C"/>
    <w:rsid w:val="00A24F96"/>
    <w:rsid w:val="00A2555F"/>
    <w:rsid w:val="00A316A8"/>
    <w:rsid w:val="00A3171A"/>
    <w:rsid w:val="00A31B59"/>
    <w:rsid w:val="00A3220A"/>
    <w:rsid w:val="00A32B05"/>
    <w:rsid w:val="00A339E3"/>
    <w:rsid w:val="00A33B82"/>
    <w:rsid w:val="00A3413B"/>
    <w:rsid w:val="00A360A7"/>
    <w:rsid w:val="00A36600"/>
    <w:rsid w:val="00A36944"/>
    <w:rsid w:val="00A3721A"/>
    <w:rsid w:val="00A37AA7"/>
    <w:rsid w:val="00A37B98"/>
    <w:rsid w:val="00A403B6"/>
    <w:rsid w:val="00A414BB"/>
    <w:rsid w:val="00A41F77"/>
    <w:rsid w:val="00A4211D"/>
    <w:rsid w:val="00A45C56"/>
    <w:rsid w:val="00A50463"/>
    <w:rsid w:val="00A516E1"/>
    <w:rsid w:val="00A5292A"/>
    <w:rsid w:val="00A52D85"/>
    <w:rsid w:val="00A52FF2"/>
    <w:rsid w:val="00A56F11"/>
    <w:rsid w:val="00A5745A"/>
    <w:rsid w:val="00A57E62"/>
    <w:rsid w:val="00A6023F"/>
    <w:rsid w:val="00A6103A"/>
    <w:rsid w:val="00A63D6F"/>
    <w:rsid w:val="00A67107"/>
    <w:rsid w:val="00A67877"/>
    <w:rsid w:val="00A67C49"/>
    <w:rsid w:val="00A70440"/>
    <w:rsid w:val="00A72E88"/>
    <w:rsid w:val="00A75B84"/>
    <w:rsid w:val="00A765E5"/>
    <w:rsid w:val="00A768F3"/>
    <w:rsid w:val="00A76D18"/>
    <w:rsid w:val="00A7757E"/>
    <w:rsid w:val="00A77E90"/>
    <w:rsid w:val="00A8489A"/>
    <w:rsid w:val="00A84A5C"/>
    <w:rsid w:val="00A84D3A"/>
    <w:rsid w:val="00A85BF7"/>
    <w:rsid w:val="00A871C1"/>
    <w:rsid w:val="00A90475"/>
    <w:rsid w:val="00A90E44"/>
    <w:rsid w:val="00A92433"/>
    <w:rsid w:val="00A9450D"/>
    <w:rsid w:val="00A95225"/>
    <w:rsid w:val="00A952D9"/>
    <w:rsid w:val="00A9632B"/>
    <w:rsid w:val="00A97580"/>
    <w:rsid w:val="00A97F55"/>
    <w:rsid w:val="00AA0C2E"/>
    <w:rsid w:val="00AA2A44"/>
    <w:rsid w:val="00AA3A37"/>
    <w:rsid w:val="00AA56A9"/>
    <w:rsid w:val="00AA584F"/>
    <w:rsid w:val="00AA671B"/>
    <w:rsid w:val="00AA7F0E"/>
    <w:rsid w:val="00AB26F9"/>
    <w:rsid w:val="00AB3046"/>
    <w:rsid w:val="00AB43DA"/>
    <w:rsid w:val="00AB5522"/>
    <w:rsid w:val="00AB5777"/>
    <w:rsid w:val="00AB6029"/>
    <w:rsid w:val="00AB6EE6"/>
    <w:rsid w:val="00AB6F23"/>
    <w:rsid w:val="00AC0262"/>
    <w:rsid w:val="00AC10B2"/>
    <w:rsid w:val="00AC14AA"/>
    <w:rsid w:val="00AC3C51"/>
    <w:rsid w:val="00AC47C2"/>
    <w:rsid w:val="00AC58FA"/>
    <w:rsid w:val="00AC62EA"/>
    <w:rsid w:val="00AC7E2D"/>
    <w:rsid w:val="00AD02B6"/>
    <w:rsid w:val="00AD1691"/>
    <w:rsid w:val="00AD16E1"/>
    <w:rsid w:val="00AD383B"/>
    <w:rsid w:val="00AD5DCF"/>
    <w:rsid w:val="00AD62DF"/>
    <w:rsid w:val="00AE028A"/>
    <w:rsid w:val="00AE164A"/>
    <w:rsid w:val="00AE2087"/>
    <w:rsid w:val="00AE3E9A"/>
    <w:rsid w:val="00AE4033"/>
    <w:rsid w:val="00AE43F5"/>
    <w:rsid w:val="00AE49B3"/>
    <w:rsid w:val="00AE78AE"/>
    <w:rsid w:val="00AF2598"/>
    <w:rsid w:val="00AF2C14"/>
    <w:rsid w:val="00AF3860"/>
    <w:rsid w:val="00AF4A08"/>
    <w:rsid w:val="00AF5CD7"/>
    <w:rsid w:val="00AF6743"/>
    <w:rsid w:val="00B027DD"/>
    <w:rsid w:val="00B0398B"/>
    <w:rsid w:val="00B047C7"/>
    <w:rsid w:val="00B048EE"/>
    <w:rsid w:val="00B05939"/>
    <w:rsid w:val="00B06643"/>
    <w:rsid w:val="00B073A9"/>
    <w:rsid w:val="00B10126"/>
    <w:rsid w:val="00B1038B"/>
    <w:rsid w:val="00B11137"/>
    <w:rsid w:val="00B13632"/>
    <w:rsid w:val="00B14C1B"/>
    <w:rsid w:val="00B16650"/>
    <w:rsid w:val="00B1677C"/>
    <w:rsid w:val="00B211FD"/>
    <w:rsid w:val="00B23C55"/>
    <w:rsid w:val="00B2496E"/>
    <w:rsid w:val="00B26574"/>
    <w:rsid w:val="00B303A0"/>
    <w:rsid w:val="00B317AF"/>
    <w:rsid w:val="00B31C35"/>
    <w:rsid w:val="00B323E0"/>
    <w:rsid w:val="00B32435"/>
    <w:rsid w:val="00B32E2D"/>
    <w:rsid w:val="00B33332"/>
    <w:rsid w:val="00B35AD4"/>
    <w:rsid w:val="00B37192"/>
    <w:rsid w:val="00B378D1"/>
    <w:rsid w:val="00B400F4"/>
    <w:rsid w:val="00B40BB4"/>
    <w:rsid w:val="00B4109F"/>
    <w:rsid w:val="00B419FB"/>
    <w:rsid w:val="00B42721"/>
    <w:rsid w:val="00B4310B"/>
    <w:rsid w:val="00B43915"/>
    <w:rsid w:val="00B43C7E"/>
    <w:rsid w:val="00B4658C"/>
    <w:rsid w:val="00B46A2C"/>
    <w:rsid w:val="00B47148"/>
    <w:rsid w:val="00B47420"/>
    <w:rsid w:val="00B51474"/>
    <w:rsid w:val="00B51495"/>
    <w:rsid w:val="00B51E08"/>
    <w:rsid w:val="00B55932"/>
    <w:rsid w:val="00B5613E"/>
    <w:rsid w:val="00B60501"/>
    <w:rsid w:val="00B637F2"/>
    <w:rsid w:val="00B65D2F"/>
    <w:rsid w:val="00B6651B"/>
    <w:rsid w:val="00B6695F"/>
    <w:rsid w:val="00B7016E"/>
    <w:rsid w:val="00B7265B"/>
    <w:rsid w:val="00B72999"/>
    <w:rsid w:val="00B72C5D"/>
    <w:rsid w:val="00B754C5"/>
    <w:rsid w:val="00B76C03"/>
    <w:rsid w:val="00B8070C"/>
    <w:rsid w:val="00B81A78"/>
    <w:rsid w:val="00B82440"/>
    <w:rsid w:val="00B8247E"/>
    <w:rsid w:val="00B8259D"/>
    <w:rsid w:val="00B8277B"/>
    <w:rsid w:val="00B86A20"/>
    <w:rsid w:val="00B90C58"/>
    <w:rsid w:val="00B90DAA"/>
    <w:rsid w:val="00B90DAD"/>
    <w:rsid w:val="00B91457"/>
    <w:rsid w:val="00B923D4"/>
    <w:rsid w:val="00B9241F"/>
    <w:rsid w:val="00B9461D"/>
    <w:rsid w:val="00B94996"/>
    <w:rsid w:val="00B955B8"/>
    <w:rsid w:val="00B95F94"/>
    <w:rsid w:val="00B97368"/>
    <w:rsid w:val="00B97F83"/>
    <w:rsid w:val="00BA020E"/>
    <w:rsid w:val="00BA086E"/>
    <w:rsid w:val="00BA3852"/>
    <w:rsid w:val="00BA46EC"/>
    <w:rsid w:val="00BA51B1"/>
    <w:rsid w:val="00BA543F"/>
    <w:rsid w:val="00BA6300"/>
    <w:rsid w:val="00BA68A8"/>
    <w:rsid w:val="00BB11E7"/>
    <w:rsid w:val="00BB1B06"/>
    <w:rsid w:val="00BB3151"/>
    <w:rsid w:val="00BB3B51"/>
    <w:rsid w:val="00BB41E6"/>
    <w:rsid w:val="00BB4A28"/>
    <w:rsid w:val="00BB5D6C"/>
    <w:rsid w:val="00BB641A"/>
    <w:rsid w:val="00BB78D5"/>
    <w:rsid w:val="00BC070D"/>
    <w:rsid w:val="00BC1017"/>
    <w:rsid w:val="00BC199C"/>
    <w:rsid w:val="00BC28D7"/>
    <w:rsid w:val="00BC2972"/>
    <w:rsid w:val="00BC3087"/>
    <w:rsid w:val="00BC3711"/>
    <w:rsid w:val="00BC3CBE"/>
    <w:rsid w:val="00BC4CE5"/>
    <w:rsid w:val="00BC4E3F"/>
    <w:rsid w:val="00BC76CF"/>
    <w:rsid w:val="00BD128D"/>
    <w:rsid w:val="00BD18F6"/>
    <w:rsid w:val="00BD38DE"/>
    <w:rsid w:val="00BD4DC6"/>
    <w:rsid w:val="00BD53AE"/>
    <w:rsid w:val="00BD552F"/>
    <w:rsid w:val="00BD564E"/>
    <w:rsid w:val="00BD5F02"/>
    <w:rsid w:val="00BD6746"/>
    <w:rsid w:val="00BD6890"/>
    <w:rsid w:val="00BD6D60"/>
    <w:rsid w:val="00BD6DC5"/>
    <w:rsid w:val="00BE0097"/>
    <w:rsid w:val="00BE098D"/>
    <w:rsid w:val="00BE0A9E"/>
    <w:rsid w:val="00BE1E80"/>
    <w:rsid w:val="00BE20C7"/>
    <w:rsid w:val="00BE3202"/>
    <w:rsid w:val="00BE4FA9"/>
    <w:rsid w:val="00BE513D"/>
    <w:rsid w:val="00BE612F"/>
    <w:rsid w:val="00BE6538"/>
    <w:rsid w:val="00BE787E"/>
    <w:rsid w:val="00BF0081"/>
    <w:rsid w:val="00BF1844"/>
    <w:rsid w:val="00BF30A3"/>
    <w:rsid w:val="00BF341E"/>
    <w:rsid w:val="00BF4AFC"/>
    <w:rsid w:val="00BF542F"/>
    <w:rsid w:val="00BF6624"/>
    <w:rsid w:val="00BF6727"/>
    <w:rsid w:val="00BF6DD5"/>
    <w:rsid w:val="00BF7703"/>
    <w:rsid w:val="00BF78EC"/>
    <w:rsid w:val="00C00ACB"/>
    <w:rsid w:val="00C00C15"/>
    <w:rsid w:val="00C00C22"/>
    <w:rsid w:val="00C01964"/>
    <w:rsid w:val="00C01995"/>
    <w:rsid w:val="00C01FFA"/>
    <w:rsid w:val="00C04E8F"/>
    <w:rsid w:val="00C06927"/>
    <w:rsid w:val="00C06A24"/>
    <w:rsid w:val="00C07EFF"/>
    <w:rsid w:val="00C10925"/>
    <w:rsid w:val="00C12AF3"/>
    <w:rsid w:val="00C12BFD"/>
    <w:rsid w:val="00C13715"/>
    <w:rsid w:val="00C137C4"/>
    <w:rsid w:val="00C16509"/>
    <w:rsid w:val="00C16B1E"/>
    <w:rsid w:val="00C1752B"/>
    <w:rsid w:val="00C20DC3"/>
    <w:rsid w:val="00C21908"/>
    <w:rsid w:val="00C21EEE"/>
    <w:rsid w:val="00C25FB4"/>
    <w:rsid w:val="00C26368"/>
    <w:rsid w:val="00C277ED"/>
    <w:rsid w:val="00C27F65"/>
    <w:rsid w:val="00C30A51"/>
    <w:rsid w:val="00C30C4D"/>
    <w:rsid w:val="00C33E20"/>
    <w:rsid w:val="00C341FD"/>
    <w:rsid w:val="00C40EE7"/>
    <w:rsid w:val="00C41018"/>
    <w:rsid w:val="00C41C87"/>
    <w:rsid w:val="00C44A99"/>
    <w:rsid w:val="00C46B7C"/>
    <w:rsid w:val="00C46E5C"/>
    <w:rsid w:val="00C47896"/>
    <w:rsid w:val="00C523B6"/>
    <w:rsid w:val="00C53028"/>
    <w:rsid w:val="00C536AD"/>
    <w:rsid w:val="00C54D38"/>
    <w:rsid w:val="00C55AB2"/>
    <w:rsid w:val="00C60416"/>
    <w:rsid w:val="00C6296E"/>
    <w:rsid w:val="00C62A41"/>
    <w:rsid w:val="00C63157"/>
    <w:rsid w:val="00C634A9"/>
    <w:rsid w:val="00C637E6"/>
    <w:rsid w:val="00C63CB5"/>
    <w:rsid w:val="00C670FE"/>
    <w:rsid w:val="00C6720A"/>
    <w:rsid w:val="00C67F69"/>
    <w:rsid w:val="00C70547"/>
    <w:rsid w:val="00C7206C"/>
    <w:rsid w:val="00C72AB7"/>
    <w:rsid w:val="00C73BFA"/>
    <w:rsid w:val="00C751D7"/>
    <w:rsid w:val="00C7598D"/>
    <w:rsid w:val="00C75F16"/>
    <w:rsid w:val="00C76153"/>
    <w:rsid w:val="00C77B7E"/>
    <w:rsid w:val="00C80FBD"/>
    <w:rsid w:val="00C81B24"/>
    <w:rsid w:val="00C81F4D"/>
    <w:rsid w:val="00C8234A"/>
    <w:rsid w:val="00C836F3"/>
    <w:rsid w:val="00C85031"/>
    <w:rsid w:val="00C85BFC"/>
    <w:rsid w:val="00C86064"/>
    <w:rsid w:val="00C875D3"/>
    <w:rsid w:val="00C90270"/>
    <w:rsid w:val="00C905A6"/>
    <w:rsid w:val="00C90E97"/>
    <w:rsid w:val="00C90F3C"/>
    <w:rsid w:val="00C93E94"/>
    <w:rsid w:val="00C94FDD"/>
    <w:rsid w:val="00C9519A"/>
    <w:rsid w:val="00C96F93"/>
    <w:rsid w:val="00CA2A73"/>
    <w:rsid w:val="00CA4137"/>
    <w:rsid w:val="00CA4572"/>
    <w:rsid w:val="00CA4DBC"/>
    <w:rsid w:val="00CA4F53"/>
    <w:rsid w:val="00CA504F"/>
    <w:rsid w:val="00CA566B"/>
    <w:rsid w:val="00CA6CD7"/>
    <w:rsid w:val="00CB2BA4"/>
    <w:rsid w:val="00CB2C71"/>
    <w:rsid w:val="00CB30CE"/>
    <w:rsid w:val="00CB3F03"/>
    <w:rsid w:val="00CB56E2"/>
    <w:rsid w:val="00CB5B1F"/>
    <w:rsid w:val="00CC0C50"/>
    <w:rsid w:val="00CC1010"/>
    <w:rsid w:val="00CC11D6"/>
    <w:rsid w:val="00CC1F18"/>
    <w:rsid w:val="00CC256D"/>
    <w:rsid w:val="00CC2FB3"/>
    <w:rsid w:val="00CC4776"/>
    <w:rsid w:val="00CD3FF3"/>
    <w:rsid w:val="00CD5B13"/>
    <w:rsid w:val="00CD65C0"/>
    <w:rsid w:val="00CD7DA6"/>
    <w:rsid w:val="00CE0603"/>
    <w:rsid w:val="00CE0A89"/>
    <w:rsid w:val="00CE18BC"/>
    <w:rsid w:val="00CE2CDD"/>
    <w:rsid w:val="00CE4376"/>
    <w:rsid w:val="00CE585A"/>
    <w:rsid w:val="00CE618B"/>
    <w:rsid w:val="00CE7F3B"/>
    <w:rsid w:val="00CF06F5"/>
    <w:rsid w:val="00CF179D"/>
    <w:rsid w:val="00CF1E07"/>
    <w:rsid w:val="00CF6884"/>
    <w:rsid w:val="00CF6E2D"/>
    <w:rsid w:val="00CF7330"/>
    <w:rsid w:val="00CF79C5"/>
    <w:rsid w:val="00CF7BD0"/>
    <w:rsid w:val="00D03997"/>
    <w:rsid w:val="00D03EC3"/>
    <w:rsid w:val="00D040CF"/>
    <w:rsid w:val="00D05889"/>
    <w:rsid w:val="00D0667D"/>
    <w:rsid w:val="00D06D03"/>
    <w:rsid w:val="00D07C10"/>
    <w:rsid w:val="00D112E1"/>
    <w:rsid w:val="00D11822"/>
    <w:rsid w:val="00D12F98"/>
    <w:rsid w:val="00D13A7B"/>
    <w:rsid w:val="00D13F5A"/>
    <w:rsid w:val="00D149CE"/>
    <w:rsid w:val="00D1525A"/>
    <w:rsid w:val="00D15A0A"/>
    <w:rsid w:val="00D17952"/>
    <w:rsid w:val="00D21C09"/>
    <w:rsid w:val="00D22502"/>
    <w:rsid w:val="00D23671"/>
    <w:rsid w:val="00D23F42"/>
    <w:rsid w:val="00D241E7"/>
    <w:rsid w:val="00D24DF0"/>
    <w:rsid w:val="00D261CB"/>
    <w:rsid w:val="00D269E2"/>
    <w:rsid w:val="00D27359"/>
    <w:rsid w:val="00D30DF5"/>
    <w:rsid w:val="00D34B97"/>
    <w:rsid w:val="00D34D18"/>
    <w:rsid w:val="00D35342"/>
    <w:rsid w:val="00D3611A"/>
    <w:rsid w:val="00D36C20"/>
    <w:rsid w:val="00D36D2C"/>
    <w:rsid w:val="00D37767"/>
    <w:rsid w:val="00D37DA4"/>
    <w:rsid w:val="00D4036D"/>
    <w:rsid w:val="00D40555"/>
    <w:rsid w:val="00D40F2A"/>
    <w:rsid w:val="00D41D33"/>
    <w:rsid w:val="00D424C1"/>
    <w:rsid w:val="00D44FF3"/>
    <w:rsid w:val="00D4525D"/>
    <w:rsid w:val="00D45434"/>
    <w:rsid w:val="00D460B1"/>
    <w:rsid w:val="00D462A8"/>
    <w:rsid w:val="00D46352"/>
    <w:rsid w:val="00D4692D"/>
    <w:rsid w:val="00D46993"/>
    <w:rsid w:val="00D46D21"/>
    <w:rsid w:val="00D47B72"/>
    <w:rsid w:val="00D50FC6"/>
    <w:rsid w:val="00D510FC"/>
    <w:rsid w:val="00D5114E"/>
    <w:rsid w:val="00D51E4D"/>
    <w:rsid w:val="00D53CEF"/>
    <w:rsid w:val="00D542B1"/>
    <w:rsid w:val="00D54599"/>
    <w:rsid w:val="00D55195"/>
    <w:rsid w:val="00D5552E"/>
    <w:rsid w:val="00D5557D"/>
    <w:rsid w:val="00D558E5"/>
    <w:rsid w:val="00D56381"/>
    <w:rsid w:val="00D56657"/>
    <w:rsid w:val="00D603DF"/>
    <w:rsid w:val="00D63C89"/>
    <w:rsid w:val="00D65257"/>
    <w:rsid w:val="00D656B7"/>
    <w:rsid w:val="00D70007"/>
    <w:rsid w:val="00D71952"/>
    <w:rsid w:val="00D719CE"/>
    <w:rsid w:val="00D7284E"/>
    <w:rsid w:val="00D735FB"/>
    <w:rsid w:val="00D759BD"/>
    <w:rsid w:val="00D83020"/>
    <w:rsid w:val="00D8341B"/>
    <w:rsid w:val="00D83ED6"/>
    <w:rsid w:val="00D83FDF"/>
    <w:rsid w:val="00D85900"/>
    <w:rsid w:val="00D86349"/>
    <w:rsid w:val="00D874C2"/>
    <w:rsid w:val="00D90EBF"/>
    <w:rsid w:val="00D9327D"/>
    <w:rsid w:val="00D943AD"/>
    <w:rsid w:val="00D94C6D"/>
    <w:rsid w:val="00D9545F"/>
    <w:rsid w:val="00D96489"/>
    <w:rsid w:val="00D96694"/>
    <w:rsid w:val="00D96883"/>
    <w:rsid w:val="00D96D31"/>
    <w:rsid w:val="00D96DF7"/>
    <w:rsid w:val="00D97DDE"/>
    <w:rsid w:val="00DA102E"/>
    <w:rsid w:val="00DA124B"/>
    <w:rsid w:val="00DA14F0"/>
    <w:rsid w:val="00DA216E"/>
    <w:rsid w:val="00DA26E8"/>
    <w:rsid w:val="00DA4F66"/>
    <w:rsid w:val="00DA5506"/>
    <w:rsid w:val="00DA5E32"/>
    <w:rsid w:val="00DA615D"/>
    <w:rsid w:val="00DA65FE"/>
    <w:rsid w:val="00DA6CE9"/>
    <w:rsid w:val="00DA753A"/>
    <w:rsid w:val="00DA79CB"/>
    <w:rsid w:val="00DB0301"/>
    <w:rsid w:val="00DB29D3"/>
    <w:rsid w:val="00DB3A47"/>
    <w:rsid w:val="00DB4CF2"/>
    <w:rsid w:val="00DB6BC5"/>
    <w:rsid w:val="00DB6CCA"/>
    <w:rsid w:val="00DB6DA8"/>
    <w:rsid w:val="00DB726B"/>
    <w:rsid w:val="00DB7F7F"/>
    <w:rsid w:val="00DC1C4E"/>
    <w:rsid w:val="00DC229E"/>
    <w:rsid w:val="00DC4ABF"/>
    <w:rsid w:val="00DC4D39"/>
    <w:rsid w:val="00DC5607"/>
    <w:rsid w:val="00DC6C79"/>
    <w:rsid w:val="00DC7237"/>
    <w:rsid w:val="00DD0274"/>
    <w:rsid w:val="00DD02BA"/>
    <w:rsid w:val="00DD0411"/>
    <w:rsid w:val="00DD0B98"/>
    <w:rsid w:val="00DD3FB2"/>
    <w:rsid w:val="00DD4819"/>
    <w:rsid w:val="00DD50D2"/>
    <w:rsid w:val="00DD6D64"/>
    <w:rsid w:val="00DD7669"/>
    <w:rsid w:val="00DE0617"/>
    <w:rsid w:val="00DE0BE7"/>
    <w:rsid w:val="00DE19C8"/>
    <w:rsid w:val="00DE20B8"/>
    <w:rsid w:val="00DE3CE2"/>
    <w:rsid w:val="00DE60DC"/>
    <w:rsid w:val="00DE614C"/>
    <w:rsid w:val="00DE753D"/>
    <w:rsid w:val="00DE7AA3"/>
    <w:rsid w:val="00DF23E6"/>
    <w:rsid w:val="00DF29C8"/>
    <w:rsid w:val="00DF2C67"/>
    <w:rsid w:val="00DF6120"/>
    <w:rsid w:val="00E00A12"/>
    <w:rsid w:val="00E01089"/>
    <w:rsid w:val="00E0411E"/>
    <w:rsid w:val="00E05156"/>
    <w:rsid w:val="00E127E7"/>
    <w:rsid w:val="00E133FB"/>
    <w:rsid w:val="00E14963"/>
    <w:rsid w:val="00E151F8"/>
    <w:rsid w:val="00E16711"/>
    <w:rsid w:val="00E168B0"/>
    <w:rsid w:val="00E170A3"/>
    <w:rsid w:val="00E170CB"/>
    <w:rsid w:val="00E171A0"/>
    <w:rsid w:val="00E17326"/>
    <w:rsid w:val="00E209E7"/>
    <w:rsid w:val="00E2126C"/>
    <w:rsid w:val="00E21520"/>
    <w:rsid w:val="00E21C24"/>
    <w:rsid w:val="00E222C8"/>
    <w:rsid w:val="00E22810"/>
    <w:rsid w:val="00E22EE1"/>
    <w:rsid w:val="00E244D8"/>
    <w:rsid w:val="00E2481A"/>
    <w:rsid w:val="00E25025"/>
    <w:rsid w:val="00E257F0"/>
    <w:rsid w:val="00E25FD7"/>
    <w:rsid w:val="00E260FD"/>
    <w:rsid w:val="00E26BBA"/>
    <w:rsid w:val="00E325C6"/>
    <w:rsid w:val="00E32BA4"/>
    <w:rsid w:val="00E36588"/>
    <w:rsid w:val="00E37306"/>
    <w:rsid w:val="00E374D0"/>
    <w:rsid w:val="00E37AD4"/>
    <w:rsid w:val="00E4017F"/>
    <w:rsid w:val="00E405C9"/>
    <w:rsid w:val="00E40A79"/>
    <w:rsid w:val="00E40F60"/>
    <w:rsid w:val="00E418DD"/>
    <w:rsid w:val="00E448A3"/>
    <w:rsid w:val="00E45762"/>
    <w:rsid w:val="00E46E6B"/>
    <w:rsid w:val="00E5174F"/>
    <w:rsid w:val="00E5267A"/>
    <w:rsid w:val="00E534FC"/>
    <w:rsid w:val="00E5419A"/>
    <w:rsid w:val="00E54D07"/>
    <w:rsid w:val="00E55CD4"/>
    <w:rsid w:val="00E56547"/>
    <w:rsid w:val="00E570C7"/>
    <w:rsid w:val="00E57D34"/>
    <w:rsid w:val="00E61167"/>
    <w:rsid w:val="00E61564"/>
    <w:rsid w:val="00E65081"/>
    <w:rsid w:val="00E65ECD"/>
    <w:rsid w:val="00E66002"/>
    <w:rsid w:val="00E7171C"/>
    <w:rsid w:val="00E72F72"/>
    <w:rsid w:val="00E7539B"/>
    <w:rsid w:val="00E77F1F"/>
    <w:rsid w:val="00E807B2"/>
    <w:rsid w:val="00E807D6"/>
    <w:rsid w:val="00E82684"/>
    <w:rsid w:val="00E85ED9"/>
    <w:rsid w:val="00E86567"/>
    <w:rsid w:val="00E868D7"/>
    <w:rsid w:val="00E86ED9"/>
    <w:rsid w:val="00E87174"/>
    <w:rsid w:val="00E87FD5"/>
    <w:rsid w:val="00E90A98"/>
    <w:rsid w:val="00E90B8C"/>
    <w:rsid w:val="00E918AB"/>
    <w:rsid w:val="00E91B70"/>
    <w:rsid w:val="00E926D2"/>
    <w:rsid w:val="00E92898"/>
    <w:rsid w:val="00E93622"/>
    <w:rsid w:val="00E9382E"/>
    <w:rsid w:val="00E94CB7"/>
    <w:rsid w:val="00E95AF0"/>
    <w:rsid w:val="00E9609A"/>
    <w:rsid w:val="00EA054A"/>
    <w:rsid w:val="00EA087F"/>
    <w:rsid w:val="00EA316F"/>
    <w:rsid w:val="00EA65C8"/>
    <w:rsid w:val="00EA7101"/>
    <w:rsid w:val="00EA732F"/>
    <w:rsid w:val="00EA7FBF"/>
    <w:rsid w:val="00EB011E"/>
    <w:rsid w:val="00EB0855"/>
    <w:rsid w:val="00EB1811"/>
    <w:rsid w:val="00EB2520"/>
    <w:rsid w:val="00EB2839"/>
    <w:rsid w:val="00EB3E3B"/>
    <w:rsid w:val="00EB3F16"/>
    <w:rsid w:val="00EB419B"/>
    <w:rsid w:val="00EB5887"/>
    <w:rsid w:val="00EB593E"/>
    <w:rsid w:val="00EB59D4"/>
    <w:rsid w:val="00EB6D5D"/>
    <w:rsid w:val="00EB7849"/>
    <w:rsid w:val="00EC142B"/>
    <w:rsid w:val="00EC23BF"/>
    <w:rsid w:val="00EC4256"/>
    <w:rsid w:val="00EC460F"/>
    <w:rsid w:val="00EC4E85"/>
    <w:rsid w:val="00EC550D"/>
    <w:rsid w:val="00EC690E"/>
    <w:rsid w:val="00EC7ED5"/>
    <w:rsid w:val="00ED0B85"/>
    <w:rsid w:val="00ED1E80"/>
    <w:rsid w:val="00ED22D4"/>
    <w:rsid w:val="00ED4571"/>
    <w:rsid w:val="00ED46D1"/>
    <w:rsid w:val="00ED58DF"/>
    <w:rsid w:val="00ED79A6"/>
    <w:rsid w:val="00EE0137"/>
    <w:rsid w:val="00EE021E"/>
    <w:rsid w:val="00EE051A"/>
    <w:rsid w:val="00EE3394"/>
    <w:rsid w:val="00EE5016"/>
    <w:rsid w:val="00EF141D"/>
    <w:rsid w:val="00EF1DA9"/>
    <w:rsid w:val="00EF3D9D"/>
    <w:rsid w:val="00EF49AA"/>
    <w:rsid w:val="00EF4DFE"/>
    <w:rsid w:val="00EF4FC0"/>
    <w:rsid w:val="00EF519D"/>
    <w:rsid w:val="00EF5B20"/>
    <w:rsid w:val="00EF6BA6"/>
    <w:rsid w:val="00EF773F"/>
    <w:rsid w:val="00EF7916"/>
    <w:rsid w:val="00EF7C72"/>
    <w:rsid w:val="00F00146"/>
    <w:rsid w:val="00F01810"/>
    <w:rsid w:val="00F01AA7"/>
    <w:rsid w:val="00F0309A"/>
    <w:rsid w:val="00F03612"/>
    <w:rsid w:val="00F03D29"/>
    <w:rsid w:val="00F0562F"/>
    <w:rsid w:val="00F05837"/>
    <w:rsid w:val="00F05E35"/>
    <w:rsid w:val="00F07603"/>
    <w:rsid w:val="00F1059A"/>
    <w:rsid w:val="00F119B3"/>
    <w:rsid w:val="00F11CEF"/>
    <w:rsid w:val="00F132B0"/>
    <w:rsid w:val="00F1384F"/>
    <w:rsid w:val="00F13B44"/>
    <w:rsid w:val="00F14076"/>
    <w:rsid w:val="00F14337"/>
    <w:rsid w:val="00F15537"/>
    <w:rsid w:val="00F15910"/>
    <w:rsid w:val="00F17C74"/>
    <w:rsid w:val="00F21EC9"/>
    <w:rsid w:val="00F22095"/>
    <w:rsid w:val="00F2255B"/>
    <w:rsid w:val="00F23ACD"/>
    <w:rsid w:val="00F240C9"/>
    <w:rsid w:val="00F24FE8"/>
    <w:rsid w:val="00F26E57"/>
    <w:rsid w:val="00F2745E"/>
    <w:rsid w:val="00F279DF"/>
    <w:rsid w:val="00F31BEF"/>
    <w:rsid w:val="00F31F58"/>
    <w:rsid w:val="00F32B39"/>
    <w:rsid w:val="00F33657"/>
    <w:rsid w:val="00F3465E"/>
    <w:rsid w:val="00F3664F"/>
    <w:rsid w:val="00F3702C"/>
    <w:rsid w:val="00F3730C"/>
    <w:rsid w:val="00F37B5A"/>
    <w:rsid w:val="00F37DEF"/>
    <w:rsid w:val="00F41AA5"/>
    <w:rsid w:val="00F43DC2"/>
    <w:rsid w:val="00F44B49"/>
    <w:rsid w:val="00F45E52"/>
    <w:rsid w:val="00F4704D"/>
    <w:rsid w:val="00F5166E"/>
    <w:rsid w:val="00F53085"/>
    <w:rsid w:val="00F53688"/>
    <w:rsid w:val="00F53B2B"/>
    <w:rsid w:val="00F53C86"/>
    <w:rsid w:val="00F561B3"/>
    <w:rsid w:val="00F5660F"/>
    <w:rsid w:val="00F572DA"/>
    <w:rsid w:val="00F60FA5"/>
    <w:rsid w:val="00F63C43"/>
    <w:rsid w:val="00F63E7E"/>
    <w:rsid w:val="00F65FA3"/>
    <w:rsid w:val="00F667E6"/>
    <w:rsid w:val="00F71290"/>
    <w:rsid w:val="00F74753"/>
    <w:rsid w:val="00F817F5"/>
    <w:rsid w:val="00F82096"/>
    <w:rsid w:val="00F82DAE"/>
    <w:rsid w:val="00F83AF6"/>
    <w:rsid w:val="00F84C54"/>
    <w:rsid w:val="00F8643F"/>
    <w:rsid w:val="00F86791"/>
    <w:rsid w:val="00F90170"/>
    <w:rsid w:val="00F909EB"/>
    <w:rsid w:val="00F9199F"/>
    <w:rsid w:val="00F9214F"/>
    <w:rsid w:val="00F965CF"/>
    <w:rsid w:val="00F9696B"/>
    <w:rsid w:val="00F96A21"/>
    <w:rsid w:val="00FA0A01"/>
    <w:rsid w:val="00FA0AB8"/>
    <w:rsid w:val="00FA0DBB"/>
    <w:rsid w:val="00FA3850"/>
    <w:rsid w:val="00FA4059"/>
    <w:rsid w:val="00FA49A5"/>
    <w:rsid w:val="00FA4A4B"/>
    <w:rsid w:val="00FA72DF"/>
    <w:rsid w:val="00FA780B"/>
    <w:rsid w:val="00FA7C32"/>
    <w:rsid w:val="00FB0663"/>
    <w:rsid w:val="00FB09EC"/>
    <w:rsid w:val="00FB2EED"/>
    <w:rsid w:val="00FB4CAF"/>
    <w:rsid w:val="00FB63C6"/>
    <w:rsid w:val="00FB7604"/>
    <w:rsid w:val="00FC05D6"/>
    <w:rsid w:val="00FC1458"/>
    <w:rsid w:val="00FC1C82"/>
    <w:rsid w:val="00FC1F64"/>
    <w:rsid w:val="00FC23B1"/>
    <w:rsid w:val="00FC2CBD"/>
    <w:rsid w:val="00FC31EF"/>
    <w:rsid w:val="00FC3ABB"/>
    <w:rsid w:val="00FC535E"/>
    <w:rsid w:val="00FC5446"/>
    <w:rsid w:val="00FC5CBD"/>
    <w:rsid w:val="00FC7E54"/>
    <w:rsid w:val="00FD0769"/>
    <w:rsid w:val="00FD07C6"/>
    <w:rsid w:val="00FD0863"/>
    <w:rsid w:val="00FD1EE4"/>
    <w:rsid w:val="00FD31B3"/>
    <w:rsid w:val="00FD3436"/>
    <w:rsid w:val="00FD4612"/>
    <w:rsid w:val="00FD469A"/>
    <w:rsid w:val="00FD4B42"/>
    <w:rsid w:val="00FD4D84"/>
    <w:rsid w:val="00FD7504"/>
    <w:rsid w:val="00FD793C"/>
    <w:rsid w:val="00FE4957"/>
    <w:rsid w:val="00FE5027"/>
    <w:rsid w:val="00FE537C"/>
    <w:rsid w:val="00FE60D0"/>
    <w:rsid w:val="00FE69D5"/>
    <w:rsid w:val="00FF1104"/>
    <w:rsid w:val="00FF1B64"/>
    <w:rsid w:val="00FF283D"/>
    <w:rsid w:val="00FF2C48"/>
    <w:rsid w:val="00FF574D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A8"/>
    <w:pPr>
      <w:spacing w:after="200" w:line="276" w:lineRule="auto"/>
    </w:pPr>
    <w:rPr>
      <w:rFonts w:cs="Calibri"/>
    </w:rPr>
  </w:style>
  <w:style w:type="paragraph" w:styleId="Heading3">
    <w:name w:val="heading 3"/>
    <w:basedOn w:val="Normal"/>
    <w:link w:val="Heading3Char"/>
    <w:uiPriority w:val="99"/>
    <w:qFormat/>
    <w:rsid w:val="00C7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C75F16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9C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C75F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9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0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</TotalTime>
  <Pages>2</Pages>
  <Words>466</Words>
  <Characters>2660</Characters>
  <Application>Microsoft Office Outlook</Application>
  <DocSecurity>0</DocSecurity>
  <Lines>0</Lines>
  <Paragraphs>0</Paragraphs>
  <ScaleCrop>false</ScaleCrop>
  <Company>Metrolina Association For The Blind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 (Student) Feedback</dc:title>
  <dc:subject/>
  <dc:creator>Heather Couch</dc:creator>
  <cp:keywords/>
  <dc:description/>
  <cp:lastModifiedBy>John</cp:lastModifiedBy>
  <cp:revision>10</cp:revision>
  <dcterms:created xsi:type="dcterms:W3CDTF">2017-10-04T01:47:00Z</dcterms:created>
  <dcterms:modified xsi:type="dcterms:W3CDTF">2017-10-04T03:16:00Z</dcterms:modified>
</cp:coreProperties>
</file>